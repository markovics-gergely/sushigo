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BDCF08C" w:rsidR="0063585C" w:rsidRPr="004851C7" w:rsidRDefault="009D2FD8" w:rsidP="00E0519E">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859CAF8" w:rsidR="0063585C" w:rsidRPr="00B50CAA" w:rsidRDefault="00E0519E" w:rsidP="00171054">
      <w:pPr>
        <w:pStyle w:val="Cmlapszerz"/>
      </w:pPr>
      <w:r>
        <w:t>Markovics Gergely</w:t>
      </w:r>
    </w:p>
    <w:p w14:paraId="436457F8" w14:textId="4949E853" w:rsidR="00630A92" w:rsidRDefault="00C67000" w:rsidP="00630A92">
      <w:pPr>
        <w:keepLines/>
        <w:spacing w:after="0"/>
        <w:ind w:firstLine="0"/>
        <w:jc w:val="center"/>
        <w:rPr>
          <w:smallCaps/>
        </w:rPr>
      </w:pPr>
      <w:r w:rsidRPr="00C67000">
        <w:rPr>
          <w:rFonts w:cs="Arial"/>
          <w:b/>
          <w:bCs/>
          <w:caps/>
          <w:kern w:val="28"/>
          <w:sz w:val="52"/>
          <w:szCs w:val="32"/>
        </w:rPr>
        <w:t>Kártyajáték</w:t>
      </w:r>
      <w:r w:rsidR="00BF23A4">
        <w:rPr>
          <w:rFonts w:cs="Arial"/>
          <w:b/>
          <w:bCs/>
          <w:caps/>
          <w:kern w:val="28"/>
          <w:sz w:val="52"/>
          <w:szCs w:val="32"/>
        </w:rPr>
        <w:br/>
      </w:r>
      <w:r w:rsidRPr="00C67000">
        <w:rPr>
          <w:rFonts w:cs="Arial"/>
          <w:b/>
          <w:bCs/>
          <w:caps/>
          <w:kern w:val="28"/>
          <w:sz w:val="52"/>
          <w:szCs w:val="32"/>
        </w:rPr>
        <w:t>megvalósítása mikroszolgáltatás alapokon</w:t>
      </w: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168FBC68" w:rsidR="00630A92" w:rsidRDefault="00C67000" w:rsidP="00630A92">
      <w:pPr>
        <w:pStyle w:val="Cmlapszerz"/>
      </w:pPr>
      <w:r w:rsidRPr="00C67000">
        <w:t>Dr. Kővári Bence Andrá</w:t>
      </w:r>
      <w:r>
        <w:t>s</w:t>
      </w:r>
      <w:r w:rsidR="00630A92">
        <w:fldChar w:fldCharType="begin"/>
      </w:r>
      <w:r w:rsidR="00630A92">
        <w:instrText xml:space="preserve"> DOCPROPERTY "Manager"  \* MERGEFORMAT </w:instrText>
      </w:r>
      <w:r w:rsidR="00630A92">
        <w:fldChar w:fldCharType="end"/>
      </w:r>
    </w:p>
    <w:p w14:paraId="4E129180" w14:textId="77777777" w:rsidR="00D613B9" w:rsidRDefault="00630A92" w:rsidP="00630A92">
      <w:pPr>
        <w:spacing w:after="0"/>
        <w:ind w:firstLine="0"/>
        <w:jc w:val="center"/>
      </w:pPr>
      <w:r>
        <w:t xml:space="preserve">BUDAPEST, </w:t>
      </w:r>
      <w:r w:rsidR="00C67000">
        <w:t>2023</w:t>
      </w:r>
    </w:p>
    <w:p w14:paraId="6773616D" w14:textId="77777777" w:rsidR="00D613B9" w:rsidRDefault="00D613B9">
      <w:pPr>
        <w:spacing w:after="0" w:line="240" w:lineRule="auto"/>
        <w:ind w:firstLine="0"/>
        <w:jc w:val="left"/>
      </w:pPr>
      <w:r>
        <w:br w:type="page"/>
      </w:r>
    </w:p>
    <w:p w14:paraId="59CFD63D" w14:textId="3964B4A8" w:rsidR="0063585C" w:rsidRPr="00B50CAA" w:rsidRDefault="0063585C" w:rsidP="00630A92">
      <w:pPr>
        <w:spacing w:after="0"/>
        <w:ind w:firstLine="0"/>
        <w:jc w:val="center"/>
      </w:pPr>
      <w:r w:rsidRPr="00267677">
        <w:lastRenderedPageBreak/>
        <w:fldChar w:fldCharType="begin"/>
      </w:r>
      <w:r w:rsidRPr="00B50CAA">
        <w:instrText xml:space="preserve"> SUBJECT  \* MERGEFORMAT </w:instrText>
      </w:r>
      <w:r w:rsidRPr="00267677">
        <w:fldChar w:fldCharType="end"/>
      </w:r>
    </w:p>
    <w:sdt>
      <w:sdtPr>
        <w:rPr>
          <w:rFonts w:ascii="Times New Roman" w:hAnsi="Times New Roman"/>
          <w:b w:val="0"/>
          <w:bCs w:val="0"/>
          <w:color w:val="auto"/>
          <w:sz w:val="24"/>
          <w:szCs w:val="24"/>
          <w:lang w:eastAsia="en-US"/>
        </w:rPr>
        <w:id w:val="-1103410214"/>
        <w:docPartObj>
          <w:docPartGallery w:val="Table of Contents"/>
          <w:docPartUnique/>
        </w:docPartObj>
      </w:sdtPr>
      <w:sdtContent>
        <w:p w14:paraId="76BA8C4A" w14:textId="506D8EFA" w:rsidR="00BF3EB8" w:rsidRPr="00D613B9" w:rsidRDefault="00BF3EB8">
          <w:pPr>
            <w:pStyle w:val="Tartalomjegyzkcmsora"/>
            <w:rPr>
              <w:b w:val="0"/>
              <w:bCs w:val="0"/>
            </w:rPr>
          </w:pPr>
          <w:r>
            <w:t>Tartalom</w:t>
          </w:r>
        </w:p>
        <w:p w14:paraId="2391C78A" w14:textId="50A1C3E7" w:rsidR="005B76CD" w:rsidRDefault="00BF3EB8">
          <w:pPr>
            <w:pStyle w:val="TJ1"/>
            <w:rPr>
              <w:rFonts w:asciiTheme="minorHAnsi" w:eastAsiaTheme="minorEastAsia" w:hAnsiTheme="minorHAnsi" w:cstheme="minorBidi"/>
              <w:b w:val="0"/>
              <w:noProof/>
              <w:kern w:val="2"/>
              <w:sz w:val="22"/>
              <w:szCs w:val="22"/>
              <w:lang w:eastAsia="ja-JP"/>
              <w14:ligatures w14:val="standardContextual"/>
            </w:rPr>
          </w:pPr>
          <w:r>
            <w:fldChar w:fldCharType="begin"/>
          </w:r>
          <w:r>
            <w:instrText xml:space="preserve"> TOC \o "1-3" \h \z \u </w:instrText>
          </w:r>
          <w:r>
            <w:fldChar w:fldCharType="separate"/>
          </w:r>
          <w:hyperlink w:anchor="_Toc148047367" w:history="1">
            <w:r w:rsidR="005B76CD" w:rsidRPr="00DE42B7">
              <w:rPr>
                <w:rStyle w:val="Hiperhivatkozs"/>
                <w:noProof/>
              </w:rPr>
              <w:t>Összefoglaló</w:t>
            </w:r>
            <w:r w:rsidR="005B76CD">
              <w:rPr>
                <w:noProof/>
                <w:webHidden/>
              </w:rPr>
              <w:tab/>
            </w:r>
            <w:r w:rsidR="005B76CD">
              <w:rPr>
                <w:noProof/>
                <w:webHidden/>
              </w:rPr>
              <w:fldChar w:fldCharType="begin"/>
            </w:r>
            <w:r w:rsidR="005B76CD">
              <w:rPr>
                <w:noProof/>
                <w:webHidden/>
              </w:rPr>
              <w:instrText xml:space="preserve"> PAGEREF _Toc148047367 \h </w:instrText>
            </w:r>
            <w:r w:rsidR="005B76CD">
              <w:rPr>
                <w:noProof/>
                <w:webHidden/>
              </w:rPr>
            </w:r>
            <w:r w:rsidR="005B76CD">
              <w:rPr>
                <w:noProof/>
                <w:webHidden/>
              </w:rPr>
              <w:fldChar w:fldCharType="separate"/>
            </w:r>
            <w:r w:rsidR="005B76CD">
              <w:rPr>
                <w:noProof/>
                <w:webHidden/>
              </w:rPr>
              <w:t>6</w:t>
            </w:r>
            <w:r w:rsidR="005B76CD">
              <w:rPr>
                <w:noProof/>
                <w:webHidden/>
              </w:rPr>
              <w:fldChar w:fldCharType="end"/>
            </w:r>
          </w:hyperlink>
        </w:p>
        <w:p w14:paraId="2AA0AE09" w14:textId="0BC89E5E"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368" w:history="1">
            <w:r w:rsidR="005B76CD" w:rsidRPr="00DE42B7">
              <w:rPr>
                <w:rStyle w:val="Hiperhivatkozs"/>
                <w:noProof/>
              </w:rPr>
              <w:t>Abstract</w:t>
            </w:r>
            <w:r w:rsidR="005B76CD">
              <w:rPr>
                <w:noProof/>
                <w:webHidden/>
              </w:rPr>
              <w:tab/>
            </w:r>
            <w:r w:rsidR="005B76CD">
              <w:rPr>
                <w:noProof/>
                <w:webHidden/>
              </w:rPr>
              <w:fldChar w:fldCharType="begin"/>
            </w:r>
            <w:r w:rsidR="005B76CD">
              <w:rPr>
                <w:noProof/>
                <w:webHidden/>
              </w:rPr>
              <w:instrText xml:space="preserve"> PAGEREF _Toc148047368 \h </w:instrText>
            </w:r>
            <w:r w:rsidR="005B76CD">
              <w:rPr>
                <w:noProof/>
                <w:webHidden/>
              </w:rPr>
            </w:r>
            <w:r w:rsidR="005B76CD">
              <w:rPr>
                <w:noProof/>
                <w:webHidden/>
              </w:rPr>
              <w:fldChar w:fldCharType="separate"/>
            </w:r>
            <w:r w:rsidR="005B76CD">
              <w:rPr>
                <w:noProof/>
                <w:webHidden/>
              </w:rPr>
              <w:t>7</w:t>
            </w:r>
            <w:r w:rsidR="005B76CD">
              <w:rPr>
                <w:noProof/>
                <w:webHidden/>
              </w:rPr>
              <w:fldChar w:fldCharType="end"/>
            </w:r>
          </w:hyperlink>
        </w:p>
        <w:p w14:paraId="71414BE2" w14:textId="75C2C251"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369" w:history="1">
            <w:r w:rsidR="005B76CD" w:rsidRPr="00DE42B7">
              <w:rPr>
                <w:rStyle w:val="Hiperhivatkozs"/>
                <w:noProof/>
              </w:rPr>
              <w:t>1 Bevezetés</w:t>
            </w:r>
            <w:r w:rsidR="005B76CD">
              <w:rPr>
                <w:noProof/>
                <w:webHidden/>
              </w:rPr>
              <w:tab/>
            </w:r>
            <w:r w:rsidR="005B76CD">
              <w:rPr>
                <w:noProof/>
                <w:webHidden/>
              </w:rPr>
              <w:fldChar w:fldCharType="begin"/>
            </w:r>
            <w:r w:rsidR="005B76CD">
              <w:rPr>
                <w:noProof/>
                <w:webHidden/>
              </w:rPr>
              <w:instrText xml:space="preserve"> PAGEREF _Toc148047369 \h </w:instrText>
            </w:r>
            <w:r w:rsidR="005B76CD">
              <w:rPr>
                <w:noProof/>
                <w:webHidden/>
              </w:rPr>
            </w:r>
            <w:r w:rsidR="005B76CD">
              <w:rPr>
                <w:noProof/>
                <w:webHidden/>
              </w:rPr>
              <w:fldChar w:fldCharType="separate"/>
            </w:r>
            <w:r w:rsidR="005B76CD">
              <w:rPr>
                <w:noProof/>
                <w:webHidden/>
              </w:rPr>
              <w:t>8</w:t>
            </w:r>
            <w:r w:rsidR="005B76CD">
              <w:rPr>
                <w:noProof/>
                <w:webHidden/>
              </w:rPr>
              <w:fldChar w:fldCharType="end"/>
            </w:r>
          </w:hyperlink>
        </w:p>
        <w:p w14:paraId="71091B47" w14:textId="7DA0F44B"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0" w:history="1">
            <w:r w:rsidR="005B76CD" w:rsidRPr="00DE42B7">
              <w:rPr>
                <w:rStyle w:val="Hiperhivatkozs"/>
                <w:noProof/>
              </w:rPr>
              <w:t>1.1 Böngészős- és társasjátékok</w:t>
            </w:r>
            <w:r w:rsidR="005B76CD">
              <w:rPr>
                <w:noProof/>
                <w:webHidden/>
              </w:rPr>
              <w:tab/>
            </w:r>
            <w:r w:rsidR="005B76CD">
              <w:rPr>
                <w:noProof/>
                <w:webHidden/>
              </w:rPr>
              <w:fldChar w:fldCharType="begin"/>
            </w:r>
            <w:r w:rsidR="005B76CD">
              <w:rPr>
                <w:noProof/>
                <w:webHidden/>
              </w:rPr>
              <w:instrText xml:space="preserve"> PAGEREF _Toc148047370 \h </w:instrText>
            </w:r>
            <w:r w:rsidR="005B76CD">
              <w:rPr>
                <w:noProof/>
                <w:webHidden/>
              </w:rPr>
            </w:r>
            <w:r w:rsidR="005B76CD">
              <w:rPr>
                <w:noProof/>
                <w:webHidden/>
              </w:rPr>
              <w:fldChar w:fldCharType="separate"/>
            </w:r>
            <w:r w:rsidR="005B76CD">
              <w:rPr>
                <w:noProof/>
                <w:webHidden/>
              </w:rPr>
              <w:t>8</w:t>
            </w:r>
            <w:r w:rsidR="005B76CD">
              <w:rPr>
                <w:noProof/>
                <w:webHidden/>
              </w:rPr>
              <w:fldChar w:fldCharType="end"/>
            </w:r>
          </w:hyperlink>
        </w:p>
        <w:p w14:paraId="05686E81" w14:textId="6258E50F"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1" w:history="1">
            <w:r w:rsidR="005B76CD" w:rsidRPr="00DE42B7">
              <w:rPr>
                <w:rStyle w:val="Hiperhivatkozs"/>
                <w:noProof/>
              </w:rPr>
              <w:t>1.2 Motiváció</w:t>
            </w:r>
            <w:r w:rsidR="005B76CD">
              <w:rPr>
                <w:noProof/>
                <w:webHidden/>
              </w:rPr>
              <w:tab/>
            </w:r>
            <w:r w:rsidR="005B76CD">
              <w:rPr>
                <w:noProof/>
                <w:webHidden/>
              </w:rPr>
              <w:fldChar w:fldCharType="begin"/>
            </w:r>
            <w:r w:rsidR="005B76CD">
              <w:rPr>
                <w:noProof/>
                <w:webHidden/>
              </w:rPr>
              <w:instrText xml:space="preserve"> PAGEREF _Toc148047371 \h </w:instrText>
            </w:r>
            <w:r w:rsidR="005B76CD">
              <w:rPr>
                <w:noProof/>
                <w:webHidden/>
              </w:rPr>
            </w:r>
            <w:r w:rsidR="005B76CD">
              <w:rPr>
                <w:noProof/>
                <w:webHidden/>
              </w:rPr>
              <w:fldChar w:fldCharType="separate"/>
            </w:r>
            <w:r w:rsidR="005B76CD">
              <w:rPr>
                <w:noProof/>
                <w:webHidden/>
              </w:rPr>
              <w:t>8</w:t>
            </w:r>
            <w:r w:rsidR="005B76CD">
              <w:rPr>
                <w:noProof/>
                <w:webHidden/>
              </w:rPr>
              <w:fldChar w:fldCharType="end"/>
            </w:r>
          </w:hyperlink>
        </w:p>
        <w:p w14:paraId="1263FA25" w14:textId="3D9DC41B"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2" w:history="1">
            <w:r w:rsidR="005B76CD" w:rsidRPr="00DE42B7">
              <w:rPr>
                <w:rStyle w:val="Hiperhivatkozs"/>
                <w:noProof/>
              </w:rPr>
              <w:t>1.3 Sushi Go Party!</w:t>
            </w:r>
            <w:r w:rsidR="005B76CD">
              <w:rPr>
                <w:noProof/>
                <w:webHidden/>
              </w:rPr>
              <w:tab/>
            </w:r>
            <w:r w:rsidR="005B76CD">
              <w:rPr>
                <w:noProof/>
                <w:webHidden/>
              </w:rPr>
              <w:fldChar w:fldCharType="begin"/>
            </w:r>
            <w:r w:rsidR="005B76CD">
              <w:rPr>
                <w:noProof/>
                <w:webHidden/>
              </w:rPr>
              <w:instrText xml:space="preserve"> PAGEREF _Toc148047372 \h </w:instrText>
            </w:r>
            <w:r w:rsidR="005B76CD">
              <w:rPr>
                <w:noProof/>
                <w:webHidden/>
              </w:rPr>
            </w:r>
            <w:r w:rsidR="005B76CD">
              <w:rPr>
                <w:noProof/>
                <w:webHidden/>
              </w:rPr>
              <w:fldChar w:fldCharType="separate"/>
            </w:r>
            <w:r w:rsidR="005B76CD">
              <w:rPr>
                <w:noProof/>
                <w:webHidden/>
              </w:rPr>
              <w:t>9</w:t>
            </w:r>
            <w:r w:rsidR="005B76CD">
              <w:rPr>
                <w:noProof/>
                <w:webHidden/>
              </w:rPr>
              <w:fldChar w:fldCharType="end"/>
            </w:r>
          </w:hyperlink>
        </w:p>
        <w:p w14:paraId="20802886" w14:textId="3F469ECA"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3" w:history="1">
            <w:r w:rsidR="005B76CD" w:rsidRPr="00DE42B7">
              <w:rPr>
                <w:rStyle w:val="Hiperhivatkozs"/>
                <w:noProof/>
              </w:rPr>
              <w:t>1.4 Felhasználói élmény</w:t>
            </w:r>
            <w:r w:rsidR="005B76CD">
              <w:rPr>
                <w:noProof/>
                <w:webHidden/>
              </w:rPr>
              <w:tab/>
            </w:r>
            <w:r w:rsidR="005B76CD">
              <w:rPr>
                <w:noProof/>
                <w:webHidden/>
              </w:rPr>
              <w:fldChar w:fldCharType="begin"/>
            </w:r>
            <w:r w:rsidR="005B76CD">
              <w:rPr>
                <w:noProof/>
                <w:webHidden/>
              </w:rPr>
              <w:instrText xml:space="preserve"> PAGEREF _Toc148047373 \h </w:instrText>
            </w:r>
            <w:r w:rsidR="005B76CD">
              <w:rPr>
                <w:noProof/>
                <w:webHidden/>
              </w:rPr>
            </w:r>
            <w:r w:rsidR="005B76CD">
              <w:rPr>
                <w:noProof/>
                <w:webHidden/>
              </w:rPr>
              <w:fldChar w:fldCharType="separate"/>
            </w:r>
            <w:r w:rsidR="005B76CD">
              <w:rPr>
                <w:noProof/>
                <w:webHidden/>
              </w:rPr>
              <w:t>10</w:t>
            </w:r>
            <w:r w:rsidR="005B76CD">
              <w:rPr>
                <w:noProof/>
                <w:webHidden/>
              </w:rPr>
              <w:fldChar w:fldCharType="end"/>
            </w:r>
          </w:hyperlink>
        </w:p>
        <w:p w14:paraId="6F9F504D" w14:textId="46540178"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4" w:history="1">
            <w:r w:rsidR="005B76CD" w:rsidRPr="00DE42B7">
              <w:rPr>
                <w:rStyle w:val="Hiperhivatkozs"/>
                <w:noProof/>
              </w:rPr>
              <w:t>1.5 Megvalósítás</w:t>
            </w:r>
            <w:r w:rsidR="005B76CD">
              <w:rPr>
                <w:noProof/>
                <w:webHidden/>
              </w:rPr>
              <w:tab/>
            </w:r>
            <w:r w:rsidR="005B76CD">
              <w:rPr>
                <w:noProof/>
                <w:webHidden/>
              </w:rPr>
              <w:fldChar w:fldCharType="begin"/>
            </w:r>
            <w:r w:rsidR="005B76CD">
              <w:rPr>
                <w:noProof/>
                <w:webHidden/>
              </w:rPr>
              <w:instrText xml:space="preserve"> PAGEREF _Toc148047374 \h </w:instrText>
            </w:r>
            <w:r w:rsidR="005B76CD">
              <w:rPr>
                <w:noProof/>
                <w:webHidden/>
              </w:rPr>
            </w:r>
            <w:r w:rsidR="005B76CD">
              <w:rPr>
                <w:noProof/>
                <w:webHidden/>
              </w:rPr>
              <w:fldChar w:fldCharType="separate"/>
            </w:r>
            <w:r w:rsidR="005B76CD">
              <w:rPr>
                <w:noProof/>
                <w:webHidden/>
              </w:rPr>
              <w:t>10</w:t>
            </w:r>
            <w:r w:rsidR="005B76CD">
              <w:rPr>
                <w:noProof/>
                <w:webHidden/>
              </w:rPr>
              <w:fldChar w:fldCharType="end"/>
            </w:r>
          </w:hyperlink>
        </w:p>
        <w:p w14:paraId="4DD89FF2" w14:textId="1145A133"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375" w:history="1">
            <w:r w:rsidR="005B76CD" w:rsidRPr="00DE42B7">
              <w:rPr>
                <w:rStyle w:val="Hiperhivatkozs"/>
                <w:noProof/>
              </w:rPr>
              <w:t>2 Technológia</w:t>
            </w:r>
            <w:r w:rsidR="005B76CD">
              <w:rPr>
                <w:noProof/>
                <w:webHidden/>
              </w:rPr>
              <w:tab/>
            </w:r>
            <w:r w:rsidR="005B76CD">
              <w:rPr>
                <w:noProof/>
                <w:webHidden/>
              </w:rPr>
              <w:fldChar w:fldCharType="begin"/>
            </w:r>
            <w:r w:rsidR="005B76CD">
              <w:rPr>
                <w:noProof/>
                <w:webHidden/>
              </w:rPr>
              <w:instrText xml:space="preserve"> PAGEREF _Toc148047375 \h </w:instrText>
            </w:r>
            <w:r w:rsidR="005B76CD">
              <w:rPr>
                <w:noProof/>
                <w:webHidden/>
              </w:rPr>
            </w:r>
            <w:r w:rsidR="005B76CD">
              <w:rPr>
                <w:noProof/>
                <w:webHidden/>
              </w:rPr>
              <w:fldChar w:fldCharType="separate"/>
            </w:r>
            <w:r w:rsidR="005B76CD">
              <w:rPr>
                <w:noProof/>
                <w:webHidden/>
              </w:rPr>
              <w:t>12</w:t>
            </w:r>
            <w:r w:rsidR="005B76CD">
              <w:rPr>
                <w:noProof/>
                <w:webHidden/>
              </w:rPr>
              <w:fldChar w:fldCharType="end"/>
            </w:r>
          </w:hyperlink>
        </w:p>
        <w:p w14:paraId="0A7CD811" w14:textId="34F4DB78"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6" w:history="1">
            <w:r w:rsidR="005B76CD" w:rsidRPr="00DE42B7">
              <w:rPr>
                <w:rStyle w:val="Hiperhivatkozs"/>
                <w:noProof/>
              </w:rPr>
              <w:t>2.1 Bevezetés</w:t>
            </w:r>
            <w:r w:rsidR="005B76CD">
              <w:rPr>
                <w:noProof/>
                <w:webHidden/>
              </w:rPr>
              <w:tab/>
            </w:r>
            <w:r w:rsidR="005B76CD">
              <w:rPr>
                <w:noProof/>
                <w:webHidden/>
              </w:rPr>
              <w:fldChar w:fldCharType="begin"/>
            </w:r>
            <w:r w:rsidR="005B76CD">
              <w:rPr>
                <w:noProof/>
                <w:webHidden/>
              </w:rPr>
              <w:instrText xml:space="preserve"> PAGEREF _Toc148047376 \h </w:instrText>
            </w:r>
            <w:r w:rsidR="005B76CD">
              <w:rPr>
                <w:noProof/>
                <w:webHidden/>
              </w:rPr>
            </w:r>
            <w:r w:rsidR="005B76CD">
              <w:rPr>
                <w:noProof/>
                <w:webHidden/>
              </w:rPr>
              <w:fldChar w:fldCharType="separate"/>
            </w:r>
            <w:r w:rsidR="005B76CD">
              <w:rPr>
                <w:noProof/>
                <w:webHidden/>
              </w:rPr>
              <w:t>12</w:t>
            </w:r>
            <w:r w:rsidR="005B76CD">
              <w:rPr>
                <w:noProof/>
                <w:webHidden/>
              </w:rPr>
              <w:fldChar w:fldCharType="end"/>
            </w:r>
          </w:hyperlink>
        </w:p>
        <w:p w14:paraId="7279ACC9" w14:textId="4DF8A909"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7" w:history="1">
            <w:r w:rsidR="005B76CD" w:rsidRPr="00DE42B7">
              <w:rPr>
                <w:rStyle w:val="Hiperhivatkozs"/>
                <w:noProof/>
              </w:rPr>
              <w:t>2.2 Szerveroldali technológiák</w:t>
            </w:r>
            <w:r w:rsidR="005B76CD">
              <w:rPr>
                <w:noProof/>
                <w:webHidden/>
              </w:rPr>
              <w:tab/>
            </w:r>
            <w:r w:rsidR="005B76CD">
              <w:rPr>
                <w:noProof/>
                <w:webHidden/>
              </w:rPr>
              <w:fldChar w:fldCharType="begin"/>
            </w:r>
            <w:r w:rsidR="005B76CD">
              <w:rPr>
                <w:noProof/>
                <w:webHidden/>
              </w:rPr>
              <w:instrText xml:space="preserve"> PAGEREF _Toc148047377 \h </w:instrText>
            </w:r>
            <w:r w:rsidR="005B76CD">
              <w:rPr>
                <w:noProof/>
                <w:webHidden/>
              </w:rPr>
            </w:r>
            <w:r w:rsidR="005B76CD">
              <w:rPr>
                <w:noProof/>
                <w:webHidden/>
              </w:rPr>
              <w:fldChar w:fldCharType="separate"/>
            </w:r>
            <w:r w:rsidR="005B76CD">
              <w:rPr>
                <w:noProof/>
                <w:webHidden/>
              </w:rPr>
              <w:t>12</w:t>
            </w:r>
            <w:r w:rsidR="005B76CD">
              <w:rPr>
                <w:noProof/>
                <w:webHidden/>
              </w:rPr>
              <w:fldChar w:fldCharType="end"/>
            </w:r>
          </w:hyperlink>
        </w:p>
        <w:p w14:paraId="40E68618" w14:textId="01D69FE4"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8" w:history="1">
            <w:r w:rsidR="005B76CD" w:rsidRPr="00DE42B7">
              <w:rPr>
                <w:rStyle w:val="Hiperhivatkozs"/>
                <w:noProof/>
              </w:rPr>
              <w:t>2.2.1 Docker</w:t>
            </w:r>
            <w:r w:rsidR="005B76CD">
              <w:rPr>
                <w:noProof/>
                <w:webHidden/>
              </w:rPr>
              <w:tab/>
            </w:r>
            <w:r w:rsidR="005B76CD">
              <w:rPr>
                <w:noProof/>
                <w:webHidden/>
              </w:rPr>
              <w:fldChar w:fldCharType="begin"/>
            </w:r>
            <w:r w:rsidR="005B76CD">
              <w:rPr>
                <w:noProof/>
                <w:webHidden/>
              </w:rPr>
              <w:instrText xml:space="preserve"> PAGEREF _Toc148047378 \h </w:instrText>
            </w:r>
            <w:r w:rsidR="005B76CD">
              <w:rPr>
                <w:noProof/>
                <w:webHidden/>
              </w:rPr>
            </w:r>
            <w:r w:rsidR="005B76CD">
              <w:rPr>
                <w:noProof/>
                <w:webHidden/>
              </w:rPr>
              <w:fldChar w:fldCharType="separate"/>
            </w:r>
            <w:r w:rsidR="005B76CD">
              <w:rPr>
                <w:noProof/>
                <w:webHidden/>
              </w:rPr>
              <w:t>12</w:t>
            </w:r>
            <w:r w:rsidR="005B76CD">
              <w:rPr>
                <w:noProof/>
                <w:webHidden/>
              </w:rPr>
              <w:fldChar w:fldCharType="end"/>
            </w:r>
          </w:hyperlink>
        </w:p>
        <w:p w14:paraId="66B30FEC" w14:textId="0F90D221"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79" w:history="1">
            <w:r w:rsidR="005B76CD" w:rsidRPr="00DE42B7">
              <w:rPr>
                <w:rStyle w:val="Hiperhivatkozs"/>
                <w:noProof/>
              </w:rPr>
              <w:t>2.2.2 ASP.NET CORE</w:t>
            </w:r>
            <w:r w:rsidR="005B76CD">
              <w:rPr>
                <w:noProof/>
                <w:webHidden/>
              </w:rPr>
              <w:tab/>
            </w:r>
            <w:r w:rsidR="005B76CD">
              <w:rPr>
                <w:noProof/>
                <w:webHidden/>
              </w:rPr>
              <w:fldChar w:fldCharType="begin"/>
            </w:r>
            <w:r w:rsidR="005B76CD">
              <w:rPr>
                <w:noProof/>
                <w:webHidden/>
              </w:rPr>
              <w:instrText xml:space="preserve"> PAGEREF _Toc148047379 \h </w:instrText>
            </w:r>
            <w:r w:rsidR="005B76CD">
              <w:rPr>
                <w:noProof/>
                <w:webHidden/>
              </w:rPr>
            </w:r>
            <w:r w:rsidR="005B76CD">
              <w:rPr>
                <w:noProof/>
                <w:webHidden/>
              </w:rPr>
              <w:fldChar w:fldCharType="separate"/>
            </w:r>
            <w:r w:rsidR="005B76CD">
              <w:rPr>
                <w:noProof/>
                <w:webHidden/>
              </w:rPr>
              <w:t>13</w:t>
            </w:r>
            <w:r w:rsidR="005B76CD">
              <w:rPr>
                <w:noProof/>
                <w:webHidden/>
              </w:rPr>
              <w:fldChar w:fldCharType="end"/>
            </w:r>
          </w:hyperlink>
        </w:p>
        <w:p w14:paraId="7E76BC54" w14:textId="2BD0347E"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0" w:history="1">
            <w:r w:rsidR="005B76CD" w:rsidRPr="00DE42B7">
              <w:rPr>
                <w:rStyle w:val="Hiperhivatkozs"/>
                <w:noProof/>
              </w:rPr>
              <w:t>2.2.3 Ocelot</w:t>
            </w:r>
            <w:r w:rsidR="005B76CD">
              <w:rPr>
                <w:noProof/>
                <w:webHidden/>
              </w:rPr>
              <w:tab/>
            </w:r>
            <w:r w:rsidR="005B76CD">
              <w:rPr>
                <w:noProof/>
                <w:webHidden/>
              </w:rPr>
              <w:fldChar w:fldCharType="begin"/>
            </w:r>
            <w:r w:rsidR="005B76CD">
              <w:rPr>
                <w:noProof/>
                <w:webHidden/>
              </w:rPr>
              <w:instrText xml:space="preserve"> PAGEREF _Toc148047380 \h </w:instrText>
            </w:r>
            <w:r w:rsidR="005B76CD">
              <w:rPr>
                <w:noProof/>
                <w:webHidden/>
              </w:rPr>
            </w:r>
            <w:r w:rsidR="005B76CD">
              <w:rPr>
                <w:noProof/>
                <w:webHidden/>
              </w:rPr>
              <w:fldChar w:fldCharType="separate"/>
            </w:r>
            <w:r w:rsidR="005B76CD">
              <w:rPr>
                <w:noProof/>
                <w:webHidden/>
              </w:rPr>
              <w:t>13</w:t>
            </w:r>
            <w:r w:rsidR="005B76CD">
              <w:rPr>
                <w:noProof/>
                <w:webHidden/>
              </w:rPr>
              <w:fldChar w:fldCharType="end"/>
            </w:r>
          </w:hyperlink>
        </w:p>
        <w:p w14:paraId="2C23DC6D" w14:textId="7EBD5C17"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1" w:history="1">
            <w:r w:rsidR="005B76CD" w:rsidRPr="00DE42B7">
              <w:rPr>
                <w:rStyle w:val="Hiperhivatkozs"/>
                <w:noProof/>
              </w:rPr>
              <w:t>2.2.4 MediatR</w:t>
            </w:r>
            <w:r w:rsidR="005B76CD">
              <w:rPr>
                <w:noProof/>
                <w:webHidden/>
              </w:rPr>
              <w:tab/>
            </w:r>
            <w:r w:rsidR="005B76CD">
              <w:rPr>
                <w:noProof/>
                <w:webHidden/>
              </w:rPr>
              <w:fldChar w:fldCharType="begin"/>
            </w:r>
            <w:r w:rsidR="005B76CD">
              <w:rPr>
                <w:noProof/>
                <w:webHidden/>
              </w:rPr>
              <w:instrText xml:space="preserve"> PAGEREF _Toc148047381 \h </w:instrText>
            </w:r>
            <w:r w:rsidR="005B76CD">
              <w:rPr>
                <w:noProof/>
                <w:webHidden/>
              </w:rPr>
            </w:r>
            <w:r w:rsidR="005B76CD">
              <w:rPr>
                <w:noProof/>
                <w:webHidden/>
              </w:rPr>
              <w:fldChar w:fldCharType="separate"/>
            </w:r>
            <w:r w:rsidR="005B76CD">
              <w:rPr>
                <w:noProof/>
                <w:webHidden/>
              </w:rPr>
              <w:t>14</w:t>
            </w:r>
            <w:r w:rsidR="005B76CD">
              <w:rPr>
                <w:noProof/>
                <w:webHidden/>
              </w:rPr>
              <w:fldChar w:fldCharType="end"/>
            </w:r>
          </w:hyperlink>
        </w:p>
        <w:p w14:paraId="76CC0973" w14:textId="5122FC21"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2" w:history="1">
            <w:r w:rsidR="005B76CD" w:rsidRPr="00DE42B7">
              <w:rPr>
                <w:rStyle w:val="Hiperhivatkozs"/>
                <w:noProof/>
              </w:rPr>
              <w:t>2.2.5 SignalR</w:t>
            </w:r>
            <w:r w:rsidR="005B76CD">
              <w:rPr>
                <w:noProof/>
                <w:webHidden/>
              </w:rPr>
              <w:tab/>
            </w:r>
            <w:r w:rsidR="005B76CD">
              <w:rPr>
                <w:noProof/>
                <w:webHidden/>
              </w:rPr>
              <w:fldChar w:fldCharType="begin"/>
            </w:r>
            <w:r w:rsidR="005B76CD">
              <w:rPr>
                <w:noProof/>
                <w:webHidden/>
              </w:rPr>
              <w:instrText xml:space="preserve"> PAGEREF _Toc148047382 \h </w:instrText>
            </w:r>
            <w:r w:rsidR="005B76CD">
              <w:rPr>
                <w:noProof/>
                <w:webHidden/>
              </w:rPr>
            </w:r>
            <w:r w:rsidR="005B76CD">
              <w:rPr>
                <w:noProof/>
                <w:webHidden/>
              </w:rPr>
              <w:fldChar w:fldCharType="separate"/>
            </w:r>
            <w:r w:rsidR="005B76CD">
              <w:rPr>
                <w:noProof/>
                <w:webHidden/>
              </w:rPr>
              <w:t>14</w:t>
            </w:r>
            <w:r w:rsidR="005B76CD">
              <w:rPr>
                <w:noProof/>
                <w:webHidden/>
              </w:rPr>
              <w:fldChar w:fldCharType="end"/>
            </w:r>
          </w:hyperlink>
        </w:p>
        <w:p w14:paraId="0C938867" w14:textId="54C5407C"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3" w:history="1">
            <w:r w:rsidR="005B76CD" w:rsidRPr="00DE42B7">
              <w:rPr>
                <w:rStyle w:val="Hiperhivatkozs"/>
                <w:noProof/>
              </w:rPr>
              <w:t>2.2.6 Redis</w:t>
            </w:r>
            <w:r w:rsidR="005B76CD">
              <w:rPr>
                <w:noProof/>
                <w:webHidden/>
              </w:rPr>
              <w:tab/>
            </w:r>
            <w:r w:rsidR="005B76CD">
              <w:rPr>
                <w:noProof/>
                <w:webHidden/>
              </w:rPr>
              <w:fldChar w:fldCharType="begin"/>
            </w:r>
            <w:r w:rsidR="005B76CD">
              <w:rPr>
                <w:noProof/>
                <w:webHidden/>
              </w:rPr>
              <w:instrText xml:space="preserve"> PAGEREF _Toc148047383 \h </w:instrText>
            </w:r>
            <w:r w:rsidR="005B76CD">
              <w:rPr>
                <w:noProof/>
                <w:webHidden/>
              </w:rPr>
            </w:r>
            <w:r w:rsidR="005B76CD">
              <w:rPr>
                <w:noProof/>
                <w:webHidden/>
              </w:rPr>
              <w:fldChar w:fldCharType="separate"/>
            </w:r>
            <w:r w:rsidR="005B76CD">
              <w:rPr>
                <w:noProof/>
                <w:webHidden/>
              </w:rPr>
              <w:t>15</w:t>
            </w:r>
            <w:r w:rsidR="005B76CD">
              <w:rPr>
                <w:noProof/>
                <w:webHidden/>
              </w:rPr>
              <w:fldChar w:fldCharType="end"/>
            </w:r>
          </w:hyperlink>
        </w:p>
        <w:p w14:paraId="12E48235" w14:textId="15BB79DA"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4" w:history="1">
            <w:r w:rsidR="005B76CD" w:rsidRPr="00DE42B7">
              <w:rPr>
                <w:rStyle w:val="Hiperhivatkozs"/>
                <w:noProof/>
              </w:rPr>
              <w:t>2.2.7 RabbitMQ</w:t>
            </w:r>
            <w:r w:rsidR="005B76CD">
              <w:rPr>
                <w:noProof/>
                <w:webHidden/>
              </w:rPr>
              <w:tab/>
            </w:r>
            <w:r w:rsidR="005B76CD">
              <w:rPr>
                <w:noProof/>
                <w:webHidden/>
              </w:rPr>
              <w:fldChar w:fldCharType="begin"/>
            </w:r>
            <w:r w:rsidR="005B76CD">
              <w:rPr>
                <w:noProof/>
                <w:webHidden/>
              </w:rPr>
              <w:instrText xml:space="preserve"> PAGEREF _Toc148047384 \h </w:instrText>
            </w:r>
            <w:r w:rsidR="005B76CD">
              <w:rPr>
                <w:noProof/>
                <w:webHidden/>
              </w:rPr>
            </w:r>
            <w:r w:rsidR="005B76CD">
              <w:rPr>
                <w:noProof/>
                <w:webHidden/>
              </w:rPr>
              <w:fldChar w:fldCharType="separate"/>
            </w:r>
            <w:r w:rsidR="005B76CD">
              <w:rPr>
                <w:noProof/>
                <w:webHidden/>
              </w:rPr>
              <w:t>15</w:t>
            </w:r>
            <w:r w:rsidR="005B76CD">
              <w:rPr>
                <w:noProof/>
                <w:webHidden/>
              </w:rPr>
              <w:fldChar w:fldCharType="end"/>
            </w:r>
          </w:hyperlink>
        </w:p>
        <w:p w14:paraId="6363D3DD" w14:textId="4948AA8F"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5" w:history="1">
            <w:r w:rsidR="005B76CD" w:rsidRPr="00DE42B7">
              <w:rPr>
                <w:rStyle w:val="Hiperhivatkozs"/>
                <w:noProof/>
              </w:rPr>
              <w:t>2.2.8 IdentityServer4</w:t>
            </w:r>
            <w:r w:rsidR="005B76CD">
              <w:rPr>
                <w:noProof/>
                <w:webHidden/>
              </w:rPr>
              <w:tab/>
            </w:r>
            <w:r w:rsidR="005B76CD">
              <w:rPr>
                <w:noProof/>
                <w:webHidden/>
              </w:rPr>
              <w:fldChar w:fldCharType="begin"/>
            </w:r>
            <w:r w:rsidR="005B76CD">
              <w:rPr>
                <w:noProof/>
                <w:webHidden/>
              </w:rPr>
              <w:instrText xml:space="preserve"> PAGEREF _Toc148047385 \h </w:instrText>
            </w:r>
            <w:r w:rsidR="005B76CD">
              <w:rPr>
                <w:noProof/>
                <w:webHidden/>
              </w:rPr>
            </w:r>
            <w:r w:rsidR="005B76CD">
              <w:rPr>
                <w:noProof/>
                <w:webHidden/>
              </w:rPr>
              <w:fldChar w:fldCharType="separate"/>
            </w:r>
            <w:r w:rsidR="005B76CD">
              <w:rPr>
                <w:noProof/>
                <w:webHidden/>
              </w:rPr>
              <w:t>16</w:t>
            </w:r>
            <w:r w:rsidR="005B76CD">
              <w:rPr>
                <w:noProof/>
                <w:webHidden/>
              </w:rPr>
              <w:fldChar w:fldCharType="end"/>
            </w:r>
          </w:hyperlink>
        </w:p>
        <w:p w14:paraId="07C3B05D" w14:textId="4FED816F"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6" w:history="1">
            <w:r w:rsidR="005B76CD" w:rsidRPr="00DE42B7">
              <w:rPr>
                <w:rStyle w:val="Hiperhivatkozs"/>
                <w:noProof/>
              </w:rPr>
              <w:t>2.2.9 AutoMapper</w:t>
            </w:r>
            <w:r w:rsidR="005B76CD">
              <w:rPr>
                <w:noProof/>
                <w:webHidden/>
              </w:rPr>
              <w:tab/>
            </w:r>
            <w:r w:rsidR="005B76CD">
              <w:rPr>
                <w:noProof/>
                <w:webHidden/>
              </w:rPr>
              <w:fldChar w:fldCharType="begin"/>
            </w:r>
            <w:r w:rsidR="005B76CD">
              <w:rPr>
                <w:noProof/>
                <w:webHidden/>
              </w:rPr>
              <w:instrText xml:space="preserve"> PAGEREF _Toc148047386 \h </w:instrText>
            </w:r>
            <w:r w:rsidR="005B76CD">
              <w:rPr>
                <w:noProof/>
                <w:webHidden/>
              </w:rPr>
            </w:r>
            <w:r w:rsidR="005B76CD">
              <w:rPr>
                <w:noProof/>
                <w:webHidden/>
              </w:rPr>
              <w:fldChar w:fldCharType="separate"/>
            </w:r>
            <w:r w:rsidR="005B76CD">
              <w:rPr>
                <w:noProof/>
                <w:webHidden/>
              </w:rPr>
              <w:t>16</w:t>
            </w:r>
            <w:r w:rsidR="005B76CD">
              <w:rPr>
                <w:noProof/>
                <w:webHidden/>
              </w:rPr>
              <w:fldChar w:fldCharType="end"/>
            </w:r>
          </w:hyperlink>
        </w:p>
        <w:p w14:paraId="7951828C" w14:textId="5E727AA9"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7" w:history="1">
            <w:r w:rsidR="005B76CD" w:rsidRPr="00DE42B7">
              <w:rPr>
                <w:rStyle w:val="Hiperhivatkozs"/>
                <w:noProof/>
              </w:rPr>
              <w:t>2.3 Kliensoldali technológiák</w:t>
            </w:r>
            <w:r w:rsidR="005B76CD">
              <w:rPr>
                <w:noProof/>
                <w:webHidden/>
              </w:rPr>
              <w:tab/>
            </w:r>
            <w:r w:rsidR="005B76CD">
              <w:rPr>
                <w:noProof/>
                <w:webHidden/>
              </w:rPr>
              <w:fldChar w:fldCharType="begin"/>
            </w:r>
            <w:r w:rsidR="005B76CD">
              <w:rPr>
                <w:noProof/>
                <w:webHidden/>
              </w:rPr>
              <w:instrText xml:space="preserve"> PAGEREF _Toc148047387 \h </w:instrText>
            </w:r>
            <w:r w:rsidR="005B76CD">
              <w:rPr>
                <w:noProof/>
                <w:webHidden/>
              </w:rPr>
            </w:r>
            <w:r w:rsidR="005B76CD">
              <w:rPr>
                <w:noProof/>
                <w:webHidden/>
              </w:rPr>
              <w:fldChar w:fldCharType="separate"/>
            </w:r>
            <w:r w:rsidR="005B76CD">
              <w:rPr>
                <w:noProof/>
                <w:webHidden/>
              </w:rPr>
              <w:t>16</w:t>
            </w:r>
            <w:r w:rsidR="005B76CD">
              <w:rPr>
                <w:noProof/>
                <w:webHidden/>
              </w:rPr>
              <w:fldChar w:fldCharType="end"/>
            </w:r>
          </w:hyperlink>
        </w:p>
        <w:p w14:paraId="470A3FDA" w14:textId="159CDAEC"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8" w:history="1">
            <w:r w:rsidR="005B76CD" w:rsidRPr="00DE42B7">
              <w:rPr>
                <w:rStyle w:val="Hiperhivatkozs"/>
                <w:noProof/>
              </w:rPr>
              <w:t>2.3.1 Angular Material</w:t>
            </w:r>
            <w:r w:rsidR="005B76CD">
              <w:rPr>
                <w:noProof/>
                <w:webHidden/>
              </w:rPr>
              <w:tab/>
            </w:r>
            <w:r w:rsidR="005B76CD">
              <w:rPr>
                <w:noProof/>
                <w:webHidden/>
              </w:rPr>
              <w:fldChar w:fldCharType="begin"/>
            </w:r>
            <w:r w:rsidR="005B76CD">
              <w:rPr>
                <w:noProof/>
                <w:webHidden/>
              </w:rPr>
              <w:instrText xml:space="preserve"> PAGEREF _Toc148047388 \h </w:instrText>
            </w:r>
            <w:r w:rsidR="005B76CD">
              <w:rPr>
                <w:noProof/>
                <w:webHidden/>
              </w:rPr>
            </w:r>
            <w:r w:rsidR="005B76CD">
              <w:rPr>
                <w:noProof/>
                <w:webHidden/>
              </w:rPr>
              <w:fldChar w:fldCharType="separate"/>
            </w:r>
            <w:r w:rsidR="005B76CD">
              <w:rPr>
                <w:noProof/>
                <w:webHidden/>
              </w:rPr>
              <w:t>16</w:t>
            </w:r>
            <w:r w:rsidR="005B76CD">
              <w:rPr>
                <w:noProof/>
                <w:webHidden/>
              </w:rPr>
              <w:fldChar w:fldCharType="end"/>
            </w:r>
          </w:hyperlink>
        </w:p>
        <w:p w14:paraId="6F4065EF" w14:textId="73A066EB"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89" w:history="1">
            <w:r w:rsidR="005B76CD" w:rsidRPr="00DE42B7">
              <w:rPr>
                <w:rStyle w:val="Hiperhivatkozs"/>
                <w:noProof/>
              </w:rPr>
              <w:t>2.3.2 SCSS</w:t>
            </w:r>
            <w:r w:rsidR="005B76CD">
              <w:rPr>
                <w:noProof/>
                <w:webHidden/>
              </w:rPr>
              <w:tab/>
            </w:r>
            <w:r w:rsidR="005B76CD">
              <w:rPr>
                <w:noProof/>
                <w:webHidden/>
              </w:rPr>
              <w:fldChar w:fldCharType="begin"/>
            </w:r>
            <w:r w:rsidR="005B76CD">
              <w:rPr>
                <w:noProof/>
                <w:webHidden/>
              </w:rPr>
              <w:instrText xml:space="preserve"> PAGEREF _Toc148047389 \h </w:instrText>
            </w:r>
            <w:r w:rsidR="005B76CD">
              <w:rPr>
                <w:noProof/>
                <w:webHidden/>
              </w:rPr>
            </w:r>
            <w:r w:rsidR="005B76CD">
              <w:rPr>
                <w:noProof/>
                <w:webHidden/>
              </w:rPr>
              <w:fldChar w:fldCharType="separate"/>
            </w:r>
            <w:r w:rsidR="005B76CD">
              <w:rPr>
                <w:noProof/>
                <w:webHidden/>
              </w:rPr>
              <w:t>17</w:t>
            </w:r>
            <w:r w:rsidR="005B76CD">
              <w:rPr>
                <w:noProof/>
                <w:webHidden/>
              </w:rPr>
              <w:fldChar w:fldCharType="end"/>
            </w:r>
          </w:hyperlink>
        </w:p>
        <w:p w14:paraId="14937691" w14:textId="1C5BF863"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0" w:history="1">
            <w:r w:rsidR="005B76CD" w:rsidRPr="00DE42B7">
              <w:rPr>
                <w:rStyle w:val="Hiperhivatkozs"/>
                <w:noProof/>
              </w:rPr>
              <w:t>2.3.3 SignalR</w:t>
            </w:r>
            <w:r w:rsidR="005B76CD">
              <w:rPr>
                <w:noProof/>
                <w:webHidden/>
              </w:rPr>
              <w:tab/>
            </w:r>
            <w:r w:rsidR="005B76CD">
              <w:rPr>
                <w:noProof/>
                <w:webHidden/>
              </w:rPr>
              <w:fldChar w:fldCharType="begin"/>
            </w:r>
            <w:r w:rsidR="005B76CD">
              <w:rPr>
                <w:noProof/>
                <w:webHidden/>
              </w:rPr>
              <w:instrText xml:space="preserve"> PAGEREF _Toc148047390 \h </w:instrText>
            </w:r>
            <w:r w:rsidR="005B76CD">
              <w:rPr>
                <w:noProof/>
                <w:webHidden/>
              </w:rPr>
            </w:r>
            <w:r w:rsidR="005B76CD">
              <w:rPr>
                <w:noProof/>
                <w:webHidden/>
              </w:rPr>
              <w:fldChar w:fldCharType="separate"/>
            </w:r>
            <w:r w:rsidR="005B76CD">
              <w:rPr>
                <w:noProof/>
                <w:webHidden/>
              </w:rPr>
              <w:t>17</w:t>
            </w:r>
            <w:r w:rsidR="005B76CD">
              <w:rPr>
                <w:noProof/>
                <w:webHidden/>
              </w:rPr>
              <w:fldChar w:fldCharType="end"/>
            </w:r>
          </w:hyperlink>
        </w:p>
        <w:p w14:paraId="78384C26" w14:textId="79060D0F"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1" w:history="1">
            <w:r w:rsidR="005B76CD" w:rsidRPr="00DE42B7">
              <w:rPr>
                <w:rStyle w:val="Hiperhivatkozs"/>
                <w:noProof/>
              </w:rPr>
              <w:t>2.3.4 NGX-Translate</w:t>
            </w:r>
            <w:r w:rsidR="005B76CD">
              <w:rPr>
                <w:noProof/>
                <w:webHidden/>
              </w:rPr>
              <w:tab/>
            </w:r>
            <w:r w:rsidR="005B76CD">
              <w:rPr>
                <w:noProof/>
                <w:webHidden/>
              </w:rPr>
              <w:fldChar w:fldCharType="begin"/>
            </w:r>
            <w:r w:rsidR="005B76CD">
              <w:rPr>
                <w:noProof/>
                <w:webHidden/>
              </w:rPr>
              <w:instrText xml:space="preserve"> PAGEREF _Toc148047391 \h </w:instrText>
            </w:r>
            <w:r w:rsidR="005B76CD">
              <w:rPr>
                <w:noProof/>
                <w:webHidden/>
              </w:rPr>
            </w:r>
            <w:r w:rsidR="005B76CD">
              <w:rPr>
                <w:noProof/>
                <w:webHidden/>
              </w:rPr>
              <w:fldChar w:fldCharType="separate"/>
            </w:r>
            <w:r w:rsidR="005B76CD">
              <w:rPr>
                <w:noProof/>
                <w:webHidden/>
              </w:rPr>
              <w:t>18</w:t>
            </w:r>
            <w:r w:rsidR="005B76CD">
              <w:rPr>
                <w:noProof/>
                <w:webHidden/>
              </w:rPr>
              <w:fldChar w:fldCharType="end"/>
            </w:r>
          </w:hyperlink>
        </w:p>
        <w:p w14:paraId="22CE45D8" w14:textId="7D1F151C"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2" w:history="1">
            <w:r w:rsidR="005B76CD" w:rsidRPr="00DE42B7">
              <w:rPr>
                <w:rStyle w:val="Hiperhivatkozs"/>
                <w:noProof/>
              </w:rPr>
              <w:t>2.3.5 Dotenv</w:t>
            </w:r>
            <w:r w:rsidR="005B76CD">
              <w:rPr>
                <w:noProof/>
                <w:webHidden/>
              </w:rPr>
              <w:tab/>
            </w:r>
            <w:r w:rsidR="005B76CD">
              <w:rPr>
                <w:noProof/>
                <w:webHidden/>
              </w:rPr>
              <w:fldChar w:fldCharType="begin"/>
            </w:r>
            <w:r w:rsidR="005B76CD">
              <w:rPr>
                <w:noProof/>
                <w:webHidden/>
              </w:rPr>
              <w:instrText xml:space="preserve"> PAGEREF _Toc148047392 \h </w:instrText>
            </w:r>
            <w:r w:rsidR="005B76CD">
              <w:rPr>
                <w:noProof/>
                <w:webHidden/>
              </w:rPr>
            </w:r>
            <w:r w:rsidR="005B76CD">
              <w:rPr>
                <w:noProof/>
                <w:webHidden/>
              </w:rPr>
              <w:fldChar w:fldCharType="separate"/>
            </w:r>
            <w:r w:rsidR="005B76CD">
              <w:rPr>
                <w:noProof/>
                <w:webHidden/>
              </w:rPr>
              <w:t>18</w:t>
            </w:r>
            <w:r w:rsidR="005B76CD">
              <w:rPr>
                <w:noProof/>
                <w:webHidden/>
              </w:rPr>
              <w:fldChar w:fldCharType="end"/>
            </w:r>
          </w:hyperlink>
        </w:p>
        <w:p w14:paraId="5E5A22A5" w14:textId="18338149"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393" w:history="1">
            <w:r w:rsidR="005B76CD" w:rsidRPr="00DE42B7">
              <w:rPr>
                <w:rStyle w:val="Hiperhivatkozs"/>
                <w:noProof/>
              </w:rPr>
              <w:t>3 Tervezés</w:t>
            </w:r>
            <w:r w:rsidR="005B76CD">
              <w:rPr>
                <w:noProof/>
                <w:webHidden/>
              </w:rPr>
              <w:tab/>
            </w:r>
            <w:r w:rsidR="005B76CD">
              <w:rPr>
                <w:noProof/>
                <w:webHidden/>
              </w:rPr>
              <w:fldChar w:fldCharType="begin"/>
            </w:r>
            <w:r w:rsidR="005B76CD">
              <w:rPr>
                <w:noProof/>
                <w:webHidden/>
              </w:rPr>
              <w:instrText xml:space="preserve"> PAGEREF _Toc148047393 \h </w:instrText>
            </w:r>
            <w:r w:rsidR="005B76CD">
              <w:rPr>
                <w:noProof/>
                <w:webHidden/>
              </w:rPr>
            </w:r>
            <w:r w:rsidR="005B76CD">
              <w:rPr>
                <w:noProof/>
                <w:webHidden/>
              </w:rPr>
              <w:fldChar w:fldCharType="separate"/>
            </w:r>
            <w:r w:rsidR="005B76CD">
              <w:rPr>
                <w:noProof/>
                <w:webHidden/>
              </w:rPr>
              <w:t>19</w:t>
            </w:r>
            <w:r w:rsidR="005B76CD">
              <w:rPr>
                <w:noProof/>
                <w:webHidden/>
              </w:rPr>
              <w:fldChar w:fldCharType="end"/>
            </w:r>
          </w:hyperlink>
        </w:p>
        <w:p w14:paraId="42EFF01A" w14:textId="765BE28E"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4" w:history="1">
            <w:r w:rsidR="005B76CD" w:rsidRPr="00DE42B7">
              <w:rPr>
                <w:rStyle w:val="Hiperhivatkozs"/>
                <w:noProof/>
              </w:rPr>
              <w:t>3.1 Bevezetés</w:t>
            </w:r>
            <w:r w:rsidR="005B76CD">
              <w:rPr>
                <w:noProof/>
                <w:webHidden/>
              </w:rPr>
              <w:tab/>
            </w:r>
            <w:r w:rsidR="005B76CD">
              <w:rPr>
                <w:noProof/>
                <w:webHidden/>
              </w:rPr>
              <w:fldChar w:fldCharType="begin"/>
            </w:r>
            <w:r w:rsidR="005B76CD">
              <w:rPr>
                <w:noProof/>
                <w:webHidden/>
              </w:rPr>
              <w:instrText xml:space="preserve"> PAGEREF _Toc148047394 \h </w:instrText>
            </w:r>
            <w:r w:rsidR="005B76CD">
              <w:rPr>
                <w:noProof/>
                <w:webHidden/>
              </w:rPr>
            </w:r>
            <w:r w:rsidR="005B76CD">
              <w:rPr>
                <w:noProof/>
                <w:webHidden/>
              </w:rPr>
              <w:fldChar w:fldCharType="separate"/>
            </w:r>
            <w:r w:rsidR="005B76CD">
              <w:rPr>
                <w:noProof/>
                <w:webHidden/>
              </w:rPr>
              <w:t>19</w:t>
            </w:r>
            <w:r w:rsidR="005B76CD">
              <w:rPr>
                <w:noProof/>
                <w:webHidden/>
              </w:rPr>
              <w:fldChar w:fldCharType="end"/>
            </w:r>
          </w:hyperlink>
        </w:p>
        <w:p w14:paraId="09DAFF53" w14:textId="35750D83"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5" w:history="1">
            <w:r w:rsidR="005B76CD" w:rsidRPr="00DE42B7">
              <w:rPr>
                <w:rStyle w:val="Hiperhivatkozs"/>
                <w:noProof/>
              </w:rPr>
              <w:t>3.1.1 Felhasználókezelés</w:t>
            </w:r>
            <w:r w:rsidR="005B76CD">
              <w:rPr>
                <w:noProof/>
                <w:webHidden/>
              </w:rPr>
              <w:tab/>
            </w:r>
            <w:r w:rsidR="005B76CD">
              <w:rPr>
                <w:noProof/>
                <w:webHidden/>
              </w:rPr>
              <w:fldChar w:fldCharType="begin"/>
            </w:r>
            <w:r w:rsidR="005B76CD">
              <w:rPr>
                <w:noProof/>
                <w:webHidden/>
              </w:rPr>
              <w:instrText xml:space="preserve"> PAGEREF _Toc148047395 \h </w:instrText>
            </w:r>
            <w:r w:rsidR="005B76CD">
              <w:rPr>
                <w:noProof/>
                <w:webHidden/>
              </w:rPr>
            </w:r>
            <w:r w:rsidR="005B76CD">
              <w:rPr>
                <w:noProof/>
                <w:webHidden/>
              </w:rPr>
              <w:fldChar w:fldCharType="separate"/>
            </w:r>
            <w:r w:rsidR="005B76CD">
              <w:rPr>
                <w:noProof/>
                <w:webHidden/>
              </w:rPr>
              <w:t>19</w:t>
            </w:r>
            <w:r w:rsidR="005B76CD">
              <w:rPr>
                <w:noProof/>
                <w:webHidden/>
              </w:rPr>
              <w:fldChar w:fldCharType="end"/>
            </w:r>
          </w:hyperlink>
        </w:p>
        <w:p w14:paraId="3181B984" w14:textId="3E90207C"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6" w:history="1">
            <w:r w:rsidR="005B76CD" w:rsidRPr="00DE42B7">
              <w:rPr>
                <w:rStyle w:val="Hiperhivatkozs"/>
                <w:noProof/>
              </w:rPr>
              <w:t>3.1.2 Bolt rendszer</w:t>
            </w:r>
            <w:r w:rsidR="005B76CD">
              <w:rPr>
                <w:noProof/>
                <w:webHidden/>
              </w:rPr>
              <w:tab/>
            </w:r>
            <w:r w:rsidR="005B76CD">
              <w:rPr>
                <w:noProof/>
                <w:webHidden/>
              </w:rPr>
              <w:fldChar w:fldCharType="begin"/>
            </w:r>
            <w:r w:rsidR="005B76CD">
              <w:rPr>
                <w:noProof/>
                <w:webHidden/>
              </w:rPr>
              <w:instrText xml:space="preserve"> PAGEREF _Toc148047396 \h </w:instrText>
            </w:r>
            <w:r w:rsidR="005B76CD">
              <w:rPr>
                <w:noProof/>
                <w:webHidden/>
              </w:rPr>
            </w:r>
            <w:r w:rsidR="005B76CD">
              <w:rPr>
                <w:noProof/>
                <w:webHidden/>
              </w:rPr>
              <w:fldChar w:fldCharType="separate"/>
            </w:r>
            <w:r w:rsidR="005B76CD">
              <w:rPr>
                <w:noProof/>
                <w:webHidden/>
              </w:rPr>
              <w:t>19</w:t>
            </w:r>
            <w:r w:rsidR="005B76CD">
              <w:rPr>
                <w:noProof/>
                <w:webHidden/>
              </w:rPr>
              <w:fldChar w:fldCharType="end"/>
            </w:r>
          </w:hyperlink>
        </w:p>
        <w:p w14:paraId="58B6D6CA" w14:textId="7587474E"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7" w:history="1">
            <w:r w:rsidR="005B76CD" w:rsidRPr="00DE42B7">
              <w:rPr>
                <w:rStyle w:val="Hiperhivatkozs"/>
                <w:noProof/>
              </w:rPr>
              <w:t>3.1.3 Váróterem rendszer</w:t>
            </w:r>
            <w:r w:rsidR="005B76CD">
              <w:rPr>
                <w:noProof/>
                <w:webHidden/>
              </w:rPr>
              <w:tab/>
            </w:r>
            <w:r w:rsidR="005B76CD">
              <w:rPr>
                <w:noProof/>
                <w:webHidden/>
              </w:rPr>
              <w:fldChar w:fldCharType="begin"/>
            </w:r>
            <w:r w:rsidR="005B76CD">
              <w:rPr>
                <w:noProof/>
                <w:webHidden/>
              </w:rPr>
              <w:instrText xml:space="preserve"> PAGEREF _Toc148047397 \h </w:instrText>
            </w:r>
            <w:r w:rsidR="005B76CD">
              <w:rPr>
                <w:noProof/>
                <w:webHidden/>
              </w:rPr>
            </w:r>
            <w:r w:rsidR="005B76CD">
              <w:rPr>
                <w:noProof/>
                <w:webHidden/>
              </w:rPr>
              <w:fldChar w:fldCharType="separate"/>
            </w:r>
            <w:r w:rsidR="005B76CD">
              <w:rPr>
                <w:noProof/>
                <w:webHidden/>
              </w:rPr>
              <w:t>19</w:t>
            </w:r>
            <w:r w:rsidR="005B76CD">
              <w:rPr>
                <w:noProof/>
                <w:webHidden/>
              </w:rPr>
              <w:fldChar w:fldCharType="end"/>
            </w:r>
          </w:hyperlink>
        </w:p>
        <w:p w14:paraId="795AFB6A" w14:textId="49DF710E" w:rsidR="005B76CD" w:rsidRDefault="00000000">
          <w:pPr>
            <w:pStyle w:val="TJ3"/>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8" w:history="1">
            <w:r w:rsidR="005B76CD" w:rsidRPr="00DE42B7">
              <w:rPr>
                <w:rStyle w:val="Hiperhivatkozs"/>
                <w:noProof/>
              </w:rPr>
              <w:t>3.1.4 Játék rendszer</w:t>
            </w:r>
            <w:r w:rsidR="005B76CD">
              <w:rPr>
                <w:noProof/>
                <w:webHidden/>
              </w:rPr>
              <w:tab/>
            </w:r>
            <w:r w:rsidR="005B76CD">
              <w:rPr>
                <w:noProof/>
                <w:webHidden/>
              </w:rPr>
              <w:fldChar w:fldCharType="begin"/>
            </w:r>
            <w:r w:rsidR="005B76CD">
              <w:rPr>
                <w:noProof/>
                <w:webHidden/>
              </w:rPr>
              <w:instrText xml:space="preserve"> PAGEREF _Toc148047398 \h </w:instrText>
            </w:r>
            <w:r w:rsidR="005B76CD">
              <w:rPr>
                <w:noProof/>
                <w:webHidden/>
              </w:rPr>
            </w:r>
            <w:r w:rsidR="005B76CD">
              <w:rPr>
                <w:noProof/>
                <w:webHidden/>
              </w:rPr>
              <w:fldChar w:fldCharType="separate"/>
            </w:r>
            <w:r w:rsidR="005B76CD">
              <w:rPr>
                <w:noProof/>
                <w:webHidden/>
              </w:rPr>
              <w:t>20</w:t>
            </w:r>
            <w:r w:rsidR="005B76CD">
              <w:rPr>
                <w:noProof/>
                <w:webHidden/>
              </w:rPr>
              <w:fldChar w:fldCharType="end"/>
            </w:r>
          </w:hyperlink>
        </w:p>
        <w:p w14:paraId="326C1143" w14:textId="064CA0C8"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399" w:history="1">
            <w:r w:rsidR="005B76CD" w:rsidRPr="00DE42B7">
              <w:rPr>
                <w:rStyle w:val="Hiperhivatkozs"/>
                <w:noProof/>
              </w:rPr>
              <w:t>3.2 Architektúra</w:t>
            </w:r>
            <w:r w:rsidR="005B76CD">
              <w:rPr>
                <w:noProof/>
                <w:webHidden/>
              </w:rPr>
              <w:tab/>
            </w:r>
            <w:r w:rsidR="005B76CD">
              <w:rPr>
                <w:noProof/>
                <w:webHidden/>
              </w:rPr>
              <w:fldChar w:fldCharType="begin"/>
            </w:r>
            <w:r w:rsidR="005B76CD">
              <w:rPr>
                <w:noProof/>
                <w:webHidden/>
              </w:rPr>
              <w:instrText xml:space="preserve"> PAGEREF _Toc148047399 \h </w:instrText>
            </w:r>
            <w:r w:rsidR="005B76CD">
              <w:rPr>
                <w:noProof/>
                <w:webHidden/>
              </w:rPr>
            </w:r>
            <w:r w:rsidR="005B76CD">
              <w:rPr>
                <w:noProof/>
                <w:webHidden/>
              </w:rPr>
              <w:fldChar w:fldCharType="separate"/>
            </w:r>
            <w:r w:rsidR="005B76CD">
              <w:rPr>
                <w:noProof/>
                <w:webHidden/>
              </w:rPr>
              <w:t>20</w:t>
            </w:r>
            <w:r w:rsidR="005B76CD">
              <w:rPr>
                <w:noProof/>
                <w:webHidden/>
              </w:rPr>
              <w:fldChar w:fldCharType="end"/>
            </w:r>
          </w:hyperlink>
        </w:p>
        <w:p w14:paraId="76DF05A3" w14:textId="22D77B7C"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400" w:history="1">
            <w:r w:rsidR="005B76CD" w:rsidRPr="00DE42B7">
              <w:rPr>
                <w:rStyle w:val="Hiperhivatkozs"/>
                <w:noProof/>
              </w:rPr>
              <w:t>4 Önálló munka bemutatása</w:t>
            </w:r>
            <w:r w:rsidR="005B76CD">
              <w:rPr>
                <w:noProof/>
                <w:webHidden/>
              </w:rPr>
              <w:tab/>
            </w:r>
            <w:r w:rsidR="005B76CD">
              <w:rPr>
                <w:noProof/>
                <w:webHidden/>
              </w:rPr>
              <w:fldChar w:fldCharType="begin"/>
            </w:r>
            <w:r w:rsidR="005B76CD">
              <w:rPr>
                <w:noProof/>
                <w:webHidden/>
              </w:rPr>
              <w:instrText xml:space="preserve"> PAGEREF _Toc148047400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64E8374C" w14:textId="1B8EB396"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1" w:history="1">
            <w:r w:rsidR="005B76CD" w:rsidRPr="00DE42B7">
              <w:rPr>
                <w:rStyle w:val="Hiperhivatkozs"/>
                <w:noProof/>
              </w:rPr>
              <w:t>4.1 Bevezetés</w:t>
            </w:r>
            <w:r w:rsidR="005B76CD">
              <w:rPr>
                <w:noProof/>
                <w:webHidden/>
              </w:rPr>
              <w:tab/>
            </w:r>
            <w:r w:rsidR="005B76CD">
              <w:rPr>
                <w:noProof/>
                <w:webHidden/>
              </w:rPr>
              <w:fldChar w:fldCharType="begin"/>
            </w:r>
            <w:r w:rsidR="005B76CD">
              <w:rPr>
                <w:noProof/>
                <w:webHidden/>
              </w:rPr>
              <w:instrText xml:space="preserve"> PAGEREF _Toc148047401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3B9E4CD4" w14:textId="26A728F8"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2" w:history="1">
            <w:r w:rsidR="005B76CD" w:rsidRPr="00DE42B7">
              <w:rPr>
                <w:rStyle w:val="Hiperhivatkozs"/>
                <w:noProof/>
              </w:rPr>
              <w:t>4.2 Szerveroldali funkciók</w:t>
            </w:r>
            <w:r w:rsidR="005B76CD">
              <w:rPr>
                <w:noProof/>
                <w:webHidden/>
              </w:rPr>
              <w:tab/>
            </w:r>
            <w:r w:rsidR="005B76CD">
              <w:rPr>
                <w:noProof/>
                <w:webHidden/>
              </w:rPr>
              <w:fldChar w:fldCharType="begin"/>
            </w:r>
            <w:r w:rsidR="005B76CD">
              <w:rPr>
                <w:noProof/>
                <w:webHidden/>
              </w:rPr>
              <w:instrText xml:space="preserve"> PAGEREF _Toc148047402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42F64246" w14:textId="7435646D"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3" w:history="1">
            <w:r w:rsidR="005B76CD" w:rsidRPr="00DE42B7">
              <w:rPr>
                <w:rStyle w:val="Hiperhivatkozs"/>
                <w:noProof/>
              </w:rPr>
              <w:t>4.3 Kliensoldali funkciók</w:t>
            </w:r>
            <w:r w:rsidR="005B76CD">
              <w:rPr>
                <w:noProof/>
                <w:webHidden/>
              </w:rPr>
              <w:tab/>
            </w:r>
            <w:r w:rsidR="005B76CD">
              <w:rPr>
                <w:noProof/>
                <w:webHidden/>
              </w:rPr>
              <w:fldChar w:fldCharType="begin"/>
            </w:r>
            <w:r w:rsidR="005B76CD">
              <w:rPr>
                <w:noProof/>
                <w:webHidden/>
              </w:rPr>
              <w:instrText xml:space="preserve"> PAGEREF _Toc148047403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7C59486C" w14:textId="209887EA"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4" w:history="1">
            <w:r w:rsidR="005B76CD" w:rsidRPr="00DE42B7">
              <w:rPr>
                <w:rStyle w:val="Hiperhivatkozs"/>
                <w:noProof/>
              </w:rPr>
              <w:t>4.4 Felhasználókezelés</w:t>
            </w:r>
            <w:r w:rsidR="005B76CD">
              <w:rPr>
                <w:noProof/>
                <w:webHidden/>
              </w:rPr>
              <w:tab/>
            </w:r>
            <w:r w:rsidR="005B76CD">
              <w:rPr>
                <w:noProof/>
                <w:webHidden/>
              </w:rPr>
              <w:fldChar w:fldCharType="begin"/>
            </w:r>
            <w:r w:rsidR="005B76CD">
              <w:rPr>
                <w:noProof/>
                <w:webHidden/>
              </w:rPr>
              <w:instrText xml:space="preserve"> PAGEREF _Toc148047404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083C6501" w14:textId="022AE09E"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5" w:history="1">
            <w:r w:rsidR="005B76CD" w:rsidRPr="00DE42B7">
              <w:rPr>
                <w:rStyle w:val="Hiperhivatkozs"/>
                <w:noProof/>
              </w:rPr>
              <w:t>4.5 Bolt kialakítása</w:t>
            </w:r>
            <w:r w:rsidR="005B76CD">
              <w:rPr>
                <w:noProof/>
                <w:webHidden/>
              </w:rPr>
              <w:tab/>
            </w:r>
            <w:r w:rsidR="005B76CD">
              <w:rPr>
                <w:noProof/>
                <w:webHidden/>
              </w:rPr>
              <w:fldChar w:fldCharType="begin"/>
            </w:r>
            <w:r w:rsidR="005B76CD">
              <w:rPr>
                <w:noProof/>
                <w:webHidden/>
              </w:rPr>
              <w:instrText xml:space="preserve"> PAGEREF _Toc148047405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0FFB7DF4" w14:textId="632DF9C3"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6" w:history="1">
            <w:r w:rsidR="005B76CD" w:rsidRPr="00DE42B7">
              <w:rPr>
                <w:rStyle w:val="Hiperhivatkozs"/>
                <w:noProof/>
              </w:rPr>
              <w:t>4.6 Váróterem megvalósítása</w:t>
            </w:r>
            <w:r w:rsidR="005B76CD">
              <w:rPr>
                <w:noProof/>
                <w:webHidden/>
              </w:rPr>
              <w:tab/>
            </w:r>
            <w:r w:rsidR="005B76CD">
              <w:rPr>
                <w:noProof/>
                <w:webHidden/>
              </w:rPr>
              <w:fldChar w:fldCharType="begin"/>
            </w:r>
            <w:r w:rsidR="005B76CD">
              <w:rPr>
                <w:noProof/>
                <w:webHidden/>
              </w:rPr>
              <w:instrText xml:space="preserve"> PAGEREF _Toc148047406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3E1BC206" w14:textId="6D576FBE" w:rsidR="005B76CD" w:rsidRDefault="00000000">
          <w:pPr>
            <w:pStyle w:val="TJ2"/>
            <w:tabs>
              <w:tab w:val="right" w:leader="dot" w:pos="8494"/>
            </w:tabs>
            <w:rPr>
              <w:rFonts w:asciiTheme="minorHAnsi" w:eastAsiaTheme="minorEastAsia" w:hAnsiTheme="minorHAnsi" w:cstheme="minorBidi"/>
              <w:noProof/>
              <w:kern w:val="2"/>
              <w:sz w:val="22"/>
              <w:szCs w:val="22"/>
              <w:lang w:eastAsia="ja-JP"/>
              <w14:ligatures w14:val="standardContextual"/>
            </w:rPr>
          </w:pPr>
          <w:hyperlink w:anchor="_Toc148047407" w:history="1">
            <w:r w:rsidR="005B76CD" w:rsidRPr="00DE42B7">
              <w:rPr>
                <w:rStyle w:val="Hiperhivatkozs"/>
                <w:noProof/>
              </w:rPr>
              <w:t>4.7 Játék</w:t>
            </w:r>
            <w:r w:rsidR="005B76CD">
              <w:rPr>
                <w:noProof/>
                <w:webHidden/>
              </w:rPr>
              <w:tab/>
            </w:r>
            <w:r w:rsidR="005B76CD">
              <w:rPr>
                <w:noProof/>
                <w:webHidden/>
              </w:rPr>
              <w:fldChar w:fldCharType="begin"/>
            </w:r>
            <w:r w:rsidR="005B76CD">
              <w:rPr>
                <w:noProof/>
                <w:webHidden/>
              </w:rPr>
              <w:instrText xml:space="preserve"> PAGEREF _Toc148047407 \h </w:instrText>
            </w:r>
            <w:r w:rsidR="005B76CD">
              <w:rPr>
                <w:noProof/>
                <w:webHidden/>
              </w:rPr>
            </w:r>
            <w:r w:rsidR="005B76CD">
              <w:rPr>
                <w:noProof/>
                <w:webHidden/>
              </w:rPr>
              <w:fldChar w:fldCharType="separate"/>
            </w:r>
            <w:r w:rsidR="005B76CD">
              <w:rPr>
                <w:noProof/>
                <w:webHidden/>
              </w:rPr>
              <w:t>21</w:t>
            </w:r>
            <w:r w:rsidR="005B76CD">
              <w:rPr>
                <w:noProof/>
                <w:webHidden/>
              </w:rPr>
              <w:fldChar w:fldCharType="end"/>
            </w:r>
          </w:hyperlink>
        </w:p>
        <w:p w14:paraId="49EF257D" w14:textId="6611FD0E"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408" w:history="1">
            <w:r w:rsidR="005B76CD" w:rsidRPr="00DE42B7">
              <w:rPr>
                <w:rStyle w:val="Hiperhivatkozs"/>
                <w:noProof/>
              </w:rPr>
              <w:t>5 Összefoglaló</w:t>
            </w:r>
            <w:r w:rsidR="005B76CD">
              <w:rPr>
                <w:noProof/>
                <w:webHidden/>
              </w:rPr>
              <w:tab/>
            </w:r>
            <w:r w:rsidR="005B76CD">
              <w:rPr>
                <w:noProof/>
                <w:webHidden/>
              </w:rPr>
              <w:fldChar w:fldCharType="begin"/>
            </w:r>
            <w:r w:rsidR="005B76CD">
              <w:rPr>
                <w:noProof/>
                <w:webHidden/>
              </w:rPr>
              <w:instrText xml:space="preserve"> PAGEREF _Toc148047408 \h </w:instrText>
            </w:r>
            <w:r w:rsidR="005B76CD">
              <w:rPr>
                <w:noProof/>
                <w:webHidden/>
              </w:rPr>
            </w:r>
            <w:r w:rsidR="005B76CD">
              <w:rPr>
                <w:noProof/>
                <w:webHidden/>
              </w:rPr>
              <w:fldChar w:fldCharType="separate"/>
            </w:r>
            <w:r w:rsidR="005B76CD">
              <w:rPr>
                <w:noProof/>
                <w:webHidden/>
              </w:rPr>
              <w:t>22</w:t>
            </w:r>
            <w:r w:rsidR="005B76CD">
              <w:rPr>
                <w:noProof/>
                <w:webHidden/>
              </w:rPr>
              <w:fldChar w:fldCharType="end"/>
            </w:r>
          </w:hyperlink>
        </w:p>
        <w:p w14:paraId="767E06EC" w14:textId="55806D1D"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409" w:history="1">
            <w:r w:rsidR="005B76CD" w:rsidRPr="00DE42B7">
              <w:rPr>
                <w:rStyle w:val="Hiperhivatkozs"/>
                <w:noProof/>
              </w:rPr>
              <w:t>6 Irodalomjegyzék</w:t>
            </w:r>
            <w:r w:rsidR="005B76CD">
              <w:rPr>
                <w:noProof/>
                <w:webHidden/>
              </w:rPr>
              <w:tab/>
            </w:r>
            <w:r w:rsidR="005B76CD">
              <w:rPr>
                <w:noProof/>
                <w:webHidden/>
              </w:rPr>
              <w:fldChar w:fldCharType="begin"/>
            </w:r>
            <w:r w:rsidR="005B76CD">
              <w:rPr>
                <w:noProof/>
                <w:webHidden/>
              </w:rPr>
              <w:instrText xml:space="preserve"> PAGEREF _Toc148047409 \h </w:instrText>
            </w:r>
            <w:r w:rsidR="005B76CD">
              <w:rPr>
                <w:noProof/>
                <w:webHidden/>
              </w:rPr>
            </w:r>
            <w:r w:rsidR="005B76CD">
              <w:rPr>
                <w:noProof/>
                <w:webHidden/>
              </w:rPr>
              <w:fldChar w:fldCharType="separate"/>
            </w:r>
            <w:r w:rsidR="005B76CD">
              <w:rPr>
                <w:noProof/>
                <w:webHidden/>
              </w:rPr>
              <w:t>23</w:t>
            </w:r>
            <w:r w:rsidR="005B76CD">
              <w:rPr>
                <w:noProof/>
                <w:webHidden/>
              </w:rPr>
              <w:fldChar w:fldCharType="end"/>
            </w:r>
          </w:hyperlink>
        </w:p>
        <w:p w14:paraId="5BDC75C2" w14:textId="28F420FF" w:rsidR="005B76CD" w:rsidRDefault="00000000">
          <w:pPr>
            <w:pStyle w:val="TJ1"/>
            <w:rPr>
              <w:rFonts w:asciiTheme="minorHAnsi" w:eastAsiaTheme="minorEastAsia" w:hAnsiTheme="minorHAnsi" w:cstheme="minorBidi"/>
              <w:b w:val="0"/>
              <w:noProof/>
              <w:kern w:val="2"/>
              <w:sz w:val="22"/>
              <w:szCs w:val="22"/>
              <w:lang w:eastAsia="ja-JP"/>
              <w14:ligatures w14:val="standardContextual"/>
            </w:rPr>
          </w:pPr>
          <w:hyperlink w:anchor="_Toc148047410" w:history="1">
            <w:r w:rsidR="005B76CD" w:rsidRPr="00DE42B7">
              <w:rPr>
                <w:rStyle w:val="Hiperhivatkozs"/>
                <w:noProof/>
              </w:rPr>
              <w:t>7 Függelék</w:t>
            </w:r>
            <w:r w:rsidR="005B76CD">
              <w:rPr>
                <w:noProof/>
                <w:webHidden/>
              </w:rPr>
              <w:tab/>
            </w:r>
            <w:r w:rsidR="005B76CD">
              <w:rPr>
                <w:noProof/>
                <w:webHidden/>
              </w:rPr>
              <w:fldChar w:fldCharType="begin"/>
            </w:r>
            <w:r w:rsidR="005B76CD">
              <w:rPr>
                <w:noProof/>
                <w:webHidden/>
              </w:rPr>
              <w:instrText xml:space="preserve"> PAGEREF _Toc148047410 \h </w:instrText>
            </w:r>
            <w:r w:rsidR="005B76CD">
              <w:rPr>
                <w:noProof/>
                <w:webHidden/>
              </w:rPr>
            </w:r>
            <w:r w:rsidR="005B76CD">
              <w:rPr>
                <w:noProof/>
                <w:webHidden/>
              </w:rPr>
              <w:fldChar w:fldCharType="separate"/>
            </w:r>
            <w:r w:rsidR="005B76CD">
              <w:rPr>
                <w:noProof/>
                <w:webHidden/>
              </w:rPr>
              <w:t>24</w:t>
            </w:r>
            <w:r w:rsidR="005B76CD">
              <w:rPr>
                <w:noProof/>
                <w:webHidden/>
              </w:rPr>
              <w:fldChar w:fldCharType="end"/>
            </w:r>
          </w:hyperlink>
        </w:p>
        <w:p w14:paraId="6DA4E9F1" w14:textId="339E6E37" w:rsidR="00BF3EB8" w:rsidRDefault="00BF3EB8">
          <w:r>
            <w:rPr>
              <w:b/>
              <w:bCs/>
            </w:rPr>
            <w:fldChar w:fldCharType="end"/>
          </w:r>
        </w:p>
      </w:sdtContent>
    </w:sdt>
    <w:p w14:paraId="45012F29" w14:textId="724C9C72" w:rsidR="00730B3C" w:rsidRDefault="00730B3C" w:rsidP="00BF3EB8">
      <w:pPr>
        <w:ind w:firstLine="0"/>
      </w:pP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750E73B" w:rsidR="00681E99" w:rsidRDefault="00681E99" w:rsidP="005E01E0">
      <w:pPr>
        <w:pStyle w:val="Nyilatkozatszveg"/>
      </w:pPr>
      <w:r w:rsidRPr="00B50CAA">
        <w:t xml:space="preserve">Alulírott </w:t>
      </w:r>
      <w:r w:rsidR="00953B7A">
        <w:rPr>
          <w:b/>
          <w:bCs/>
        </w:rPr>
        <w:t>Markovics Gergely</w:t>
      </w:r>
      <w:r w:rsidRPr="00B50CAA">
        <w:t>, szigorló hallgató kijelentem, hogy ezt a</w:t>
      </w:r>
      <w:r w:rsidR="00953B7A">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E08ABC3" w:rsidR="00681E99" w:rsidRPr="00B50CAA" w:rsidRDefault="00681E99" w:rsidP="00681E99">
      <w:pPr>
        <w:pStyle w:val="Nyilatkozatkeltezs"/>
      </w:pPr>
      <w:r w:rsidRPr="00B50CAA">
        <w:t xml:space="preserve">Kelt: Budapest, </w:t>
      </w:r>
      <w:r w:rsidR="00557033">
        <w:t>2023. 05. 28.</w:t>
      </w:r>
    </w:p>
    <w:p w14:paraId="47749B79" w14:textId="77777777" w:rsidR="00681E99" w:rsidRDefault="005E01E0" w:rsidP="00854BDC">
      <w:pPr>
        <w:pStyle w:val="Nyilatkozatalrs"/>
      </w:pPr>
      <w:r>
        <w:tab/>
      </w:r>
      <w:r w:rsidR="00854BDC">
        <w:t>...</w:t>
      </w:r>
      <w:r>
        <w:t>…………………………………………….</w:t>
      </w:r>
    </w:p>
    <w:p w14:paraId="5F7D501E" w14:textId="601088C6" w:rsidR="005E01E0" w:rsidRDefault="00630A92" w:rsidP="00630A92">
      <w:pPr>
        <w:pStyle w:val="Nyilatkozatalrs"/>
        <w:ind w:firstLine="634"/>
      </w:pPr>
      <w:r>
        <w:t xml:space="preserve">                  </w:t>
      </w:r>
      <w:r w:rsidR="00F755BD">
        <w:t>Markovics Gergely</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433184091"/>
      <w:bookmarkStart w:id="1" w:name="_Toc148047367"/>
      <w:r w:rsidRPr="00B50CAA">
        <w:lastRenderedPageBreak/>
        <w:t>Összefoglaló</w:t>
      </w:r>
      <w:bookmarkEnd w:id="0"/>
      <w:bookmarkEnd w:id="1"/>
    </w:p>
    <w:p w14:paraId="1CA72AE2" w14:textId="5B01CCE6" w:rsidR="00EA4906" w:rsidRDefault="00EA4906" w:rsidP="00EA4906">
      <w:r>
        <w:t xml:space="preserve">A kártyajátékok régóta nyújtanak </w:t>
      </w:r>
      <w:r w:rsidR="0019749F">
        <w:t>szórakoztatást és kikapcsolódást világszerte. Legyen az családi vagy baráti környezetben</w:t>
      </w:r>
      <w:r w:rsidR="000C3405">
        <w:t>.</w:t>
      </w:r>
      <w:r w:rsidR="0019749F">
        <w:t xml:space="preserve"> </w:t>
      </w:r>
      <w:r w:rsidR="000C3405">
        <w:t>K</w:t>
      </w:r>
      <w:r w:rsidR="0019749F">
        <w:t xml:space="preserve">önnyed közösségi élményt biztosítanak minden korosztály számára. </w:t>
      </w:r>
      <w:r w:rsidR="00903114">
        <w:t>Ezen játékok közül a Sushi Go egy komplex, változatos és egyedi játékélményt ad a</w:t>
      </w:r>
      <w:r w:rsidR="000C3405">
        <w:t>z összegyűlt</w:t>
      </w:r>
      <w:r w:rsidR="00903114">
        <w:t xml:space="preserve"> társaságnak.</w:t>
      </w:r>
    </w:p>
    <w:p w14:paraId="1A11FFE3" w14:textId="66C13E7A" w:rsidR="00B33304" w:rsidRDefault="00F93158" w:rsidP="001C5804">
      <w:r>
        <w:t>A kártyajátékok egyik hátránya, hogy fizikai jelenlétet igényelnek</w:t>
      </w:r>
      <w:r w:rsidR="00700458">
        <w:t xml:space="preserve"> a játékosoktól</w:t>
      </w:r>
      <w:r>
        <w:t>.</w:t>
      </w:r>
      <w:r w:rsidR="001C5804">
        <w:t xml:space="preserve"> Legyen akármilyen élvezetes a játék, a játékosoknak össze kell gyűlniük a használatához, ami a mai világban gyakran nehezen megoldható. </w:t>
      </w:r>
      <w:r>
        <w:t>Ennek</w:t>
      </w:r>
      <w:r w:rsidR="001C5804">
        <w:t xml:space="preserve"> a p</w:t>
      </w:r>
      <w:r w:rsidR="00D045FA">
        <w:t>r</w:t>
      </w:r>
      <w:r w:rsidR="001C5804">
        <w:t>oblémának</w:t>
      </w:r>
      <w:r>
        <w:t xml:space="preserve"> az áthidalására szolgál a játék szoftveres megvalósítása</w:t>
      </w:r>
      <w:r w:rsidR="001613AA">
        <w:t>, amivel a játékosok globálisan</w:t>
      </w:r>
      <w:r w:rsidR="00700458">
        <w:t>, akárhonnan</w:t>
      </w:r>
      <w:r w:rsidR="001613AA">
        <w:t xml:space="preserve"> tudják élvezni a játék adta lehetőségeket.</w:t>
      </w:r>
    </w:p>
    <w:p w14:paraId="7B7CC874" w14:textId="77777777" w:rsidR="00152492" w:rsidRDefault="00BD29BF" w:rsidP="00152492">
      <w:r>
        <w:t>A játék szoftveres implementációja böngészőben játszható formában készül el, aminek a segítségével a játékosok platformtól függetlenül csatlakozhatnak be a játékba, élvezhetik annak szolgáltatásait.</w:t>
      </w:r>
      <w:r w:rsidR="00152492">
        <w:t xml:space="preserve"> Azért, hogy igazi közösségi felhasználói élményt nyújtson az alkalmazás, a fejlesztés során implementálva lettek a játékon túlmutató funkciók, mint barátok kezelése, vásárlás vagy szöveges beszélgetés nyújtása.</w:t>
      </w:r>
    </w:p>
    <w:p w14:paraId="42BB3AFA" w14:textId="2BBECDBF" w:rsidR="00104C11" w:rsidRDefault="00104C11" w:rsidP="00152492">
      <w:r>
        <w:t xml:space="preserve">A szoftver implementációjában ezenkívül kiemelt szerepet kapott, hogy a szerveroldali komponens </w:t>
      </w:r>
      <w:proofErr w:type="spellStart"/>
      <w:r>
        <w:t>mikroszolgáltatás</w:t>
      </w:r>
      <w:proofErr w:type="spellEnd"/>
      <w:r>
        <w:t xml:space="preserve"> alapokon </w:t>
      </w:r>
      <w:proofErr w:type="spellStart"/>
      <w:r>
        <w:t>működjön</w:t>
      </w:r>
      <w:proofErr w:type="spellEnd"/>
      <w:r>
        <w:t>, azt aktívan és hatékonyan kihasználva.</w:t>
      </w:r>
    </w:p>
    <w:p w14:paraId="27EE27B0" w14:textId="4CBDFBBC" w:rsidR="005C0FFF" w:rsidRDefault="00964482" w:rsidP="00152492">
      <w:r>
        <w:t xml:space="preserve">A feladat tehát egy ismert kártyajátékot implementáló szoftver megvalósítása webes klienssel és </w:t>
      </w:r>
      <w:proofErr w:type="spellStart"/>
      <w:r>
        <w:t>mikroszolgáltatásokra</w:t>
      </w:r>
      <w:proofErr w:type="spellEnd"/>
      <w:r>
        <w:t xml:space="preserve"> épülő szerverrel, figyelmet fordítva a felhasználói igényekre és élményre.</w:t>
      </w:r>
    </w:p>
    <w:p w14:paraId="68C22B44" w14:textId="77777777" w:rsidR="0063585C" w:rsidRDefault="0063585C" w:rsidP="00816BCB">
      <w:pPr>
        <w:pStyle w:val="Fejezetcimszmozsnlkl"/>
      </w:pPr>
      <w:bookmarkStart w:id="2" w:name="_Toc433184092"/>
      <w:bookmarkStart w:id="3" w:name="_Toc148047368"/>
      <w:proofErr w:type="spellStart"/>
      <w:r w:rsidRPr="00B50CAA">
        <w:lastRenderedPageBreak/>
        <w:t>Abstract</w:t>
      </w:r>
      <w:bookmarkEnd w:id="2"/>
      <w:bookmarkEnd w:id="3"/>
      <w:proofErr w:type="spellEnd"/>
    </w:p>
    <w:p w14:paraId="7B06B2B0" w14:textId="77777777" w:rsidR="00722BAD" w:rsidRDefault="00722BAD" w:rsidP="00722BAD">
      <w:proofErr w:type="spellStart"/>
      <w:r>
        <w:t>Card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long</w:t>
      </w:r>
      <w:proofErr w:type="spellEnd"/>
      <w:r>
        <w:t xml:space="preserve"> </w:t>
      </w:r>
      <w:proofErr w:type="spellStart"/>
      <w:r>
        <w:t>provided</w:t>
      </w:r>
      <w:proofErr w:type="spellEnd"/>
      <w:r>
        <w:t xml:space="preserve"> </w:t>
      </w:r>
      <w:proofErr w:type="spellStart"/>
      <w:r>
        <w:t>entertainment</w:t>
      </w:r>
      <w:proofErr w:type="spellEnd"/>
      <w:r>
        <w:t xml:space="preserve"> and </w:t>
      </w:r>
      <w:proofErr w:type="spellStart"/>
      <w:r>
        <w:t>relaxation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Whether</w:t>
      </w:r>
      <w:proofErr w:type="spellEnd"/>
      <w:r>
        <w:t xml:space="preserve"> </w:t>
      </w:r>
      <w:proofErr w:type="spellStart"/>
      <w:r>
        <w:t>with</w:t>
      </w:r>
      <w:proofErr w:type="spellEnd"/>
      <w:r>
        <w:t xml:space="preserve">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w:t>
      </w:r>
      <w:proofErr w:type="spellStart"/>
      <w:r>
        <w:t>they</w:t>
      </w:r>
      <w:proofErr w:type="spellEnd"/>
      <w:r>
        <w:t xml:space="preserve"> </w:t>
      </w:r>
      <w:proofErr w:type="spellStart"/>
      <w:r>
        <w:t>provide</w:t>
      </w:r>
      <w:proofErr w:type="spellEnd"/>
      <w:r>
        <w:t xml:space="preserve"> a </w:t>
      </w:r>
      <w:proofErr w:type="spellStart"/>
      <w:r>
        <w:t>light</w:t>
      </w:r>
      <w:proofErr w:type="spellEnd"/>
      <w:r>
        <w:t xml:space="preserve"> </w:t>
      </w:r>
      <w:proofErr w:type="spellStart"/>
      <w:r>
        <w:t>social</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all</w:t>
      </w:r>
      <w:proofErr w:type="spellEnd"/>
      <w:r>
        <w:t xml:space="preserve"> </w:t>
      </w:r>
      <w:proofErr w:type="spellStart"/>
      <w:r>
        <w:t>ages</w:t>
      </w:r>
      <w:proofErr w:type="spellEnd"/>
      <w:r>
        <w:t xml:space="preserve">. Of </w:t>
      </w:r>
      <w:proofErr w:type="spellStart"/>
      <w:r>
        <w:t>these</w:t>
      </w:r>
      <w:proofErr w:type="spellEnd"/>
      <w:r>
        <w:t xml:space="preserve"> </w:t>
      </w:r>
      <w:proofErr w:type="spellStart"/>
      <w:r>
        <w:t>games</w:t>
      </w:r>
      <w:proofErr w:type="spellEnd"/>
      <w:r>
        <w:t xml:space="preserve">, Sushi Go </w:t>
      </w:r>
      <w:proofErr w:type="spellStart"/>
      <w:r>
        <w:t>provides</w:t>
      </w:r>
      <w:proofErr w:type="spellEnd"/>
      <w:r>
        <w:t xml:space="preserve"> a </w:t>
      </w:r>
      <w:proofErr w:type="spellStart"/>
      <w:r>
        <w:t>complex</w:t>
      </w:r>
      <w:proofErr w:type="spellEnd"/>
      <w:r>
        <w:t xml:space="preserve">, </w:t>
      </w:r>
      <w:proofErr w:type="spellStart"/>
      <w:r>
        <w:t>varied</w:t>
      </w:r>
      <w:proofErr w:type="spellEnd"/>
      <w:r>
        <w:t xml:space="preserve"> and </w:t>
      </w:r>
      <w:proofErr w:type="spellStart"/>
      <w:r>
        <w:t>unique</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for</w:t>
      </w:r>
      <w:proofErr w:type="spellEnd"/>
      <w:r>
        <w:t xml:space="preserve"> </w:t>
      </w:r>
      <w:proofErr w:type="spellStart"/>
      <w:r>
        <w:t>socialising</w:t>
      </w:r>
      <w:proofErr w:type="spellEnd"/>
      <w:r>
        <w:t>.</w:t>
      </w:r>
    </w:p>
    <w:p w14:paraId="4B01F742" w14:textId="77777777" w:rsidR="00722BAD" w:rsidRDefault="00722BAD" w:rsidP="00722BAD">
      <w:proofErr w:type="spellStart"/>
      <w:r>
        <w:t>One</w:t>
      </w:r>
      <w:proofErr w:type="spellEnd"/>
      <w:r>
        <w:t xml:space="preserve"> </w:t>
      </w:r>
      <w:proofErr w:type="spellStart"/>
      <w:r>
        <w:t>disadvantage</w:t>
      </w:r>
      <w:proofErr w:type="spellEnd"/>
      <w:r>
        <w:t xml:space="preserve"> of </w:t>
      </w:r>
      <w:proofErr w:type="spellStart"/>
      <w:r>
        <w:t>card</w:t>
      </w:r>
      <w:proofErr w:type="spellEnd"/>
      <w:r>
        <w:t xml:space="preserve"> </w:t>
      </w:r>
      <w:proofErr w:type="spellStart"/>
      <w:r>
        <w:t>games</w:t>
      </w:r>
      <w:proofErr w:type="spellEnd"/>
      <w:r>
        <w:t xml:space="preserve"> is </w:t>
      </w:r>
      <w:proofErr w:type="spellStart"/>
      <w:r>
        <w:t>that</w:t>
      </w:r>
      <w:proofErr w:type="spellEnd"/>
      <w:r>
        <w:t xml:space="preserve"> </w:t>
      </w:r>
      <w:proofErr w:type="spellStart"/>
      <w:r>
        <w:t>they</w:t>
      </w:r>
      <w:proofErr w:type="spellEnd"/>
      <w:r>
        <w:t xml:space="preserve"> </w:t>
      </w:r>
      <w:proofErr w:type="spellStart"/>
      <w:r>
        <w:t>require</w:t>
      </w:r>
      <w:proofErr w:type="spellEnd"/>
      <w:r>
        <w:t xml:space="preserve"> </w:t>
      </w:r>
      <w:proofErr w:type="spellStart"/>
      <w:r>
        <w:t>physical</w:t>
      </w:r>
      <w:proofErr w:type="spellEnd"/>
      <w:r>
        <w:t xml:space="preserve"> </w:t>
      </w:r>
      <w:proofErr w:type="spellStart"/>
      <w:r>
        <w:t>presence</w:t>
      </w:r>
      <w:proofErr w:type="spellEnd"/>
      <w:r>
        <w:t xml:space="preserve">. No </w:t>
      </w:r>
      <w:proofErr w:type="spellStart"/>
      <w:r>
        <w:t>matter</w:t>
      </w:r>
      <w:proofErr w:type="spellEnd"/>
      <w:r>
        <w:t xml:space="preserve"> </w:t>
      </w:r>
      <w:proofErr w:type="spellStart"/>
      <w:r>
        <w:t>how</w:t>
      </w:r>
      <w:proofErr w:type="spellEnd"/>
      <w:r>
        <w:t xml:space="preserve"> </w:t>
      </w:r>
      <w:proofErr w:type="spellStart"/>
      <w:r>
        <w:t>enjoyable</w:t>
      </w:r>
      <w:proofErr w:type="spellEnd"/>
      <w:r>
        <w:t xml:space="preserve"> </w:t>
      </w:r>
      <w:proofErr w:type="spellStart"/>
      <w:r>
        <w:t>the</w:t>
      </w:r>
      <w:proofErr w:type="spellEnd"/>
      <w:r>
        <w:t xml:space="preserve"> game, </w:t>
      </w:r>
      <w:proofErr w:type="spellStart"/>
      <w:r>
        <w:t>players</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together</w:t>
      </w:r>
      <w:proofErr w:type="spellEnd"/>
      <w:r>
        <w:t xml:space="preserve"> </w:t>
      </w:r>
      <w:proofErr w:type="spellStart"/>
      <w:r>
        <w:t>to</w:t>
      </w:r>
      <w:proofErr w:type="spellEnd"/>
      <w:r>
        <w:t xml:space="preserve"> </w:t>
      </w:r>
      <w:proofErr w:type="spellStart"/>
      <w:r>
        <w:t>use</w:t>
      </w:r>
      <w:proofErr w:type="spellEnd"/>
      <w:r>
        <w:t xml:space="preserve"> </w:t>
      </w:r>
      <w:proofErr w:type="spellStart"/>
      <w:r>
        <w:t>it</w:t>
      </w:r>
      <w:proofErr w:type="spellEnd"/>
      <w:r>
        <w:t xml:space="preserve">, </w:t>
      </w:r>
      <w:proofErr w:type="spellStart"/>
      <w:r>
        <w:t>which</w:t>
      </w:r>
      <w:proofErr w:type="spellEnd"/>
      <w:r>
        <w:t xml:space="preserve"> is </w:t>
      </w:r>
      <w:proofErr w:type="spellStart"/>
      <w:r>
        <w:t>often</w:t>
      </w:r>
      <w:proofErr w:type="spellEnd"/>
      <w:r>
        <w:t xml:space="preserve"> </w:t>
      </w:r>
      <w:proofErr w:type="spellStart"/>
      <w:r>
        <w:t>difficult</w:t>
      </w:r>
      <w:proofErr w:type="spellEnd"/>
      <w:r>
        <w:t xml:space="preserve"> in </w:t>
      </w:r>
      <w:proofErr w:type="spellStart"/>
      <w:r>
        <w:t>today's</w:t>
      </w:r>
      <w:proofErr w:type="spellEnd"/>
      <w:r>
        <w:t xml:space="preserve"> </w:t>
      </w:r>
      <w:proofErr w:type="spellStart"/>
      <w:r>
        <w:t>world</w:t>
      </w:r>
      <w:proofErr w:type="spellEnd"/>
      <w:r>
        <w:t xml:space="preserve">. The software </w:t>
      </w:r>
      <w:proofErr w:type="spellStart"/>
      <w:r>
        <w:t>implementation</w:t>
      </w:r>
      <w:proofErr w:type="spellEnd"/>
      <w:r>
        <w:t xml:space="preserve"> of </w:t>
      </w:r>
      <w:proofErr w:type="spellStart"/>
      <w:r>
        <w:t>the</w:t>
      </w:r>
      <w:proofErr w:type="spellEnd"/>
      <w:r>
        <w:t xml:space="preserve"> game is a </w:t>
      </w:r>
      <w:proofErr w:type="spellStart"/>
      <w:r>
        <w:t>way</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this</w:t>
      </w:r>
      <w:proofErr w:type="spellEnd"/>
      <w:r>
        <w:t xml:space="preserve"> </w:t>
      </w:r>
      <w:proofErr w:type="spellStart"/>
      <w:r>
        <w:t>problem</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enjoy</w:t>
      </w:r>
      <w:proofErr w:type="spellEnd"/>
      <w:r>
        <w:t xml:space="preserve"> </w:t>
      </w:r>
      <w:proofErr w:type="spellStart"/>
      <w:r>
        <w:t>the</w:t>
      </w:r>
      <w:proofErr w:type="spellEnd"/>
      <w:r>
        <w:t xml:space="preserve"> </w:t>
      </w:r>
      <w:proofErr w:type="spellStart"/>
      <w:r>
        <w:t>game's</w:t>
      </w:r>
      <w:proofErr w:type="spellEnd"/>
      <w:r>
        <w:t xml:space="preserve"> </w:t>
      </w:r>
      <w:proofErr w:type="spellStart"/>
      <w:r>
        <w:t>features</w:t>
      </w:r>
      <w:proofErr w:type="spellEnd"/>
      <w:r>
        <w:t xml:space="preserve"> </w:t>
      </w:r>
      <w:proofErr w:type="spellStart"/>
      <w:r>
        <w:t>globally</w:t>
      </w:r>
      <w:proofErr w:type="spellEnd"/>
      <w:r>
        <w:t>.</w:t>
      </w:r>
    </w:p>
    <w:p w14:paraId="2577796B" w14:textId="77777777" w:rsidR="00722BAD" w:rsidRDefault="00722BAD" w:rsidP="00722BAD">
      <w:r>
        <w:t xml:space="preserve">The software </w:t>
      </w:r>
      <w:proofErr w:type="spellStart"/>
      <w:r>
        <w:t>implementation</w:t>
      </w:r>
      <w:proofErr w:type="spellEnd"/>
      <w:r>
        <w:t xml:space="preserve"> of </w:t>
      </w:r>
      <w:proofErr w:type="spellStart"/>
      <w:r>
        <w:t>the</w:t>
      </w:r>
      <w:proofErr w:type="spellEnd"/>
      <w:r>
        <w:t xml:space="preserve"> game </w:t>
      </w:r>
      <w:proofErr w:type="spellStart"/>
      <w:r>
        <w:t>will</w:t>
      </w:r>
      <w:proofErr w:type="spellEnd"/>
      <w:r>
        <w:t xml:space="preserve"> be in a browser-</w:t>
      </w:r>
      <w:proofErr w:type="spellStart"/>
      <w:r>
        <w:t>based</w:t>
      </w:r>
      <w:proofErr w:type="spellEnd"/>
      <w:r>
        <w:t xml:space="preserve"> </w:t>
      </w:r>
      <w:proofErr w:type="spellStart"/>
      <w:r>
        <w:t>format</w:t>
      </w:r>
      <w:proofErr w:type="spellEnd"/>
      <w:r>
        <w:t xml:space="preserve">, </w:t>
      </w:r>
      <w:proofErr w:type="spellStart"/>
      <w:r>
        <w:t>allowing</w:t>
      </w:r>
      <w:proofErr w:type="spellEnd"/>
      <w:r>
        <w:t xml:space="preserve"> </w:t>
      </w:r>
      <w:proofErr w:type="spellStart"/>
      <w:r>
        <w:t>players</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game and </w:t>
      </w:r>
      <w:proofErr w:type="spellStart"/>
      <w:r>
        <w:t>enjoy</w:t>
      </w:r>
      <w:proofErr w:type="spellEnd"/>
      <w:r>
        <w:t xml:space="preserve"> </w:t>
      </w:r>
      <w:proofErr w:type="spellStart"/>
      <w:r>
        <w:t>its</w:t>
      </w:r>
      <w:proofErr w:type="spellEnd"/>
      <w:r>
        <w:t xml:space="preserve"> </w:t>
      </w:r>
      <w:proofErr w:type="spellStart"/>
      <w:r>
        <w:t>features</w:t>
      </w:r>
      <w:proofErr w:type="spellEnd"/>
      <w:r>
        <w:t xml:space="preserve"> </w:t>
      </w:r>
      <w:proofErr w:type="spellStart"/>
      <w:r>
        <w:t>regardless</w:t>
      </w:r>
      <w:proofErr w:type="spellEnd"/>
      <w:r>
        <w:t xml:space="preserve"> of platform. In </w:t>
      </w:r>
      <w:proofErr w:type="spellStart"/>
      <w:r>
        <w:t>order</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true</w:t>
      </w:r>
      <w:proofErr w:type="spellEnd"/>
      <w:r>
        <w:t xml:space="preserve"> </w:t>
      </w:r>
      <w:proofErr w:type="spellStart"/>
      <w:r>
        <w:t>social</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features</w:t>
      </w:r>
      <w:proofErr w:type="spellEnd"/>
      <w:r>
        <w:t xml:space="preserve"> </w:t>
      </w:r>
      <w:proofErr w:type="spellStart"/>
      <w:r>
        <w:t>beyond</w:t>
      </w:r>
      <w:proofErr w:type="spellEnd"/>
      <w:r>
        <w:t xml:space="preserve"> </w:t>
      </w:r>
      <w:proofErr w:type="spellStart"/>
      <w:r>
        <w:t>the</w:t>
      </w:r>
      <w:proofErr w:type="spellEnd"/>
      <w:r>
        <w:t xml:space="preserve"> game, </w:t>
      </w:r>
      <w:proofErr w:type="spellStart"/>
      <w:r>
        <w:t>such</w:t>
      </w:r>
      <w:proofErr w:type="spellEnd"/>
      <w:r>
        <w:t xml:space="preserve"> </w:t>
      </w:r>
      <w:proofErr w:type="spellStart"/>
      <w:r>
        <w:t>as</w:t>
      </w:r>
      <w:proofErr w:type="spellEnd"/>
      <w:r>
        <w:t xml:space="preserve"> </w:t>
      </w:r>
      <w:proofErr w:type="spellStart"/>
      <w:r>
        <w:t>managing</w:t>
      </w:r>
      <w:proofErr w:type="spellEnd"/>
      <w:r>
        <w:t xml:space="preserve"> </w:t>
      </w:r>
      <w:proofErr w:type="spellStart"/>
      <w:r>
        <w:t>friends</w:t>
      </w:r>
      <w:proofErr w:type="spellEnd"/>
      <w:r>
        <w:t xml:space="preserve">, shopping and text chat, </w:t>
      </w:r>
      <w:proofErr w:type="spellStart"/>
      <w:r>
        <w:t>were</w:t>
      </w:r>
      <w:proofErr w:type="spellEnd"/>
      <w:r>
        <w:t xml:space="preserve"> </w:t>
      </w:r>
      <w:proofErr w:type="spellStart"/>
      <w:r>
        <w:t>implemented</w:t>
      </w:r>
      <w:proofErr w:type="spellEnd"/>
      <w:r>
        <w:t xml:space="preserve"> </w:t>
      </w:r>
      <w:proofErr w:type="spellStart"/>
      <w:r>
        <w:t>during</w:t>
      </w:r>
      <w:proofErr w:type="spellEnd"/>
      <w:r>
        <w:t xml:space="preserve"> </w:t>
      </w:r>
      <w:proofErr w:type="spellStart"/>
      <w:r>
        <w:t>development</w:t>
      </w:r>
      <w:proofErr w:type="spellEnd"/>
      <w:r>
        <w:t>.</w:t>
      </w:r>
    </w:p>
    <w:p w14:paraId="7379BA8F" w14:textId="77777777" w:rsidR="00722BAD" w:rsidRDefault="00722BAD" w:rsidP="00722BAD">
      <w:r>
        <w:t xml:space="preserve">In </w:t>
      </w:r>
      <w:proofErr w:type="spellStart"/>
      <w:r>
        <w:t>addition</w:t>
      </w:r>
      <w:proofErr w:type="spellEnd"/>
      <w:r>
        <w:t xml:space="preserve">, </w:t>
      </w:r>
      <w:proofErr w:type="spellStart"/>
      <w:r>
        <w:t>the</w:t>
      </w:r>
      <w:proofErr w:type="spellEnd"/>
      <w:r>
        <w:t xml:space="preserve"> </w:t>
      </w:r>
      <w:proofErr w:type="spellStart"/>
      <w:r>
        <w:t>implementation</w:t>
      </w:r>
      <w:proofErr w:type="spellEnd"/>
      <w:r>
        <w:t xml:space="preserve"> of </w:t>
      </w:r>
      <w:proofErr w:type="spellStart"/>
      <w:r>
        <w:t>the</w:t>
      </w:r>
      <w:proofErr w:type="spellEnd"/>
      <w:r>
        <w:t xml:space="preserve"> software has </w:t>
      </w:r>
      <w:proofErr w:type="spellStart"/>
      <w:r>
        <w:t>focused</w:t>
      </w:r>
      <w:proofErr w:type="spellEnd"/>
      <w:r>
        <w:t xml:space="preserve"> </w:t>
      </w: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 xml:space="preserve"> is </w:t>
      </w:r>
      <w:proofErr w:type="spellStart"/>
      <w:r>
        <w:t>microservice</w:t>
      </w:r>
      <w:proofErr w:type="spellEnd"/>
      <w:r>
        <w:t xml:space="preserve"> </w:t>
      </w:r>
      <w:proofErr w:type="spellStart"/>
      <w:r>
        <w:t>based</w:t>
      </w:r>
      <w:proofErr w:type="spellEnd"/>
      <w:r>
        <w:t xml:space="preserve">, </w:t>
      </w:r>
      <w:proofErr w:type="spellStart"/>
      <w:r>
        <w:t>actively</w:t>
      </w:r>
      <w:proofErr w:type="spellEnd"/>
      <w:r>
        <w:t xml:space="preserve"> and </w:t>
      </w:r>
      <w:proofErr w:type="spellStart"/>
      <w:r>
        <w:t>efficiently</w:t>
      </w:r>
      <w:proofErr w:type="spellEnd"/>
      <w:r>
        <w:t xml:space="preserve"> </w:t>
      </w:r>
      <w:proofErr w:type="spellStart"/>
      <w:r>
        <w:t>exploiting</w:t>
      </w:r>
      <w:proofErr w:type="spellEnd"/>
      <w:r>
        <w:t xml:space="preserve"> </w:t>
      </w:r>
      <w:proofErr w:type="spellStart"/>
      <w:r>
        <w:t>the</w:t>
      </w:r>
      <w:proofErr w:type="spellEnd"/>
      <w:r>
        <w:t xml:space="preserve"> server-</w:t>
      </w:r>
      <w:proofErr w:type="spellStart"/>
      <w:r>
        <w:t>side</w:t>
      </w:r>
      <w:proofErr w:type="spellEnd"/>
      <w:r>
        <w:t xml:space="preserve"> </w:t>
      </w:r>
      <w:proofErr w:type="spellStart"/>
      <w:r>
        <w:t>component</w:t>
      </w:r>
      <w:proofErr w:type="spellEnd"/>
      <w:r>
        <w:t>.</w:t>
      </w:r>
    </w:p>
    <w:p w14:paraId="1FF70519" w14:textId="77777777" w:rsidR="00722BAD" w:rsidRDefault="00722BAD" w:rsidP="00722BAD">
      <w:r>
        <w:t xml:space="preserve">The </w:t>
      </w:r>
      <w:proofErr w:type="spellStart"/>
      <w:r>
        <w:t>task</w:t>
      </w:r>
      <w:proofErr w:type="spellEnd"/>
      <w:r>
        <w:t xml:space="preserve"> is </w:t>
      </w:r>
      <w:proofErr w:type="spellStart"/>
      <w:r>
        <w:t>therefore</w:t>
      </w:r>
      <w:proofErr w:type="spellEnd"/>
      <w:r>
        <w:t xml:space="preserve"> </w:t>
      </w:r>
      <w:proofErr w:type="spellStart"/>
      <w:r>
        <w:t>to</w:t>
      </w:r>
      <w:proofErr w:type="spellEnd"/>
      <w:r>
        <w:t xml:space="preserve"> </w:t>
      </w:r>
      <w:proofErr w:type="spellStart"/>
      <w:r>
        <w:t>implement</w:t>
      </w:r>
      <w:proofErr w:type="spellEnd"/>
      <w:r>
        <w:t xml:space="preserve"> a software </w:t>
      </w:r>
      <w:proofErr w:type="spellStart"/>
      <w:r>
        <w:t>implementing</w:t>
      </w:r>
      <w:proofErr w:type="spellEnd"/>
      <w:r>
        <w:t xml:space="preserve"> a </w:t>
      </w:r>
      <w:proofErr w:type="spellStart"/>
      <w:r>
        <w:t>well-known</w:t>
      </w:r>
      <w:proofErr w:type="spellEnd"/>
      <w:r>
        <w:t xml:space="preserve"> </w:t>
      </w:r>
      <w:proofErr w:type="spellStart"/>
      <w:r>
        <w:t>card</w:t>
      </w:r>
      <w:proofErr w:type="spellEnd"/>
      <w:r>
        <w:t xml:space="preserve"> game </w:t>
      </w:r>
      <w:proofErr w:type="spellStart"/>
      <w:r>
        <w:t>with</w:t>
      </w:r>
      <w:proofErr w:type="spellEnd"/>
      <w:r>
        <w:t xml:space="preserve"> a web </w:t>
      </w:r>
      <w:proofErr w:type="spellStart"/>
      <w:r>
        <w:t>client</w:t>
      </w:r>
      <w:proofErr w:type="spellEnd"/>
      <w:r>
        <w:t xml:space="preserve"> and a server </w:t>
      </w:r>
      <w:proofErr w:type="spellStart"/>
      <w:r>
        <w:t>based</w:t>
      </w:r>
      <w:proofErr w:type="spellEnd"/>
      <w:r>
        <w:t xml:space="preserve"> </w:t>
      </w:r>
      <w:proofErr w:type="spellStart"/>
      <w:r>
        <w:t>on</w:t>
      </w:r>
      <w:proofErr w:type="spellEnd"/>
      <w:r>
        <w:t xml:space="preserve"> </w:t>
      </w:r>
      <w:proofErr w:type="spellStart"/>
      <w:r>
        <w:t>microservices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user</w:t>
      </w:r>
      <w:proofErr w:type="spellEnd"/>
      <w:r>
        <w:t xml:space="preserve"> </w:t>
      </w:r>
      <w:proofErr w:type="spellStart"/>
      <w:r>
        <w:t>needs</w:t>
      </w:r>
      <w:proofErr w:type="spellEnd"/>
      <w:r>
        <w:t xml:space="preserve"> and </w:t>
      </w:r>
      <w:proofErr w:type="spellStart"/>
      <w:r>
        <w:t>experience</w:t>
      </w:r>
      <w:proofErr w:type="spellEnd"/>
      <w:r>
        <w:t>.</w:t>
      </w:r>
    </w:p>
    <w:p w14:paraId="0FE98BBF" w14:textId="3DC06182" w:rsidR="001A57BC" w:rsidRDefault="003F5425" w:rsidP="006A1B7F">
      <w:pPr>
        <w:pStyle w:val="Cmsor1"/>
      </w:pPr>
      <w:bookmarkStart w:id="4" w:name="_Toc332797397"/>
      <w:bookmarkStart w:id="5" w:name="_Toc433184093"/>
      <w:bookmarkStart w:id="6" w:name="_Toc148047369"/>
      <w:r>
        <w:lastRenderedPageBreak/>
        <w:t>Bevezetés</w:t>
      </w:r>
      <w:bookmarkEnd w:id="4"/>
      <w:bookmarkEnd w:id="5"/>
      <w:bookmarkEnd w:id="6"/>
    </w:p>
    <w:p w14:paraId="45D4F852" w14:textId="39498DDC" w:rsidR="008E3F60" w:rsidRDefault="00127357" w:rsidP="008E3F60">
      <w:pPr>
        <w:pStyle w:val="Cmsor2"/>
      </w:pPr>
      <w:bookmarkStart w:id="7" w:name="_Toc148047370"/>
      <w:r>
        <w:t>Böngészős</w:t>
      </w:r>
      <w:r w:rsidR="005E275C">
        <w:t>- és</w:t>
      </w:r>
      <w:r>
        <w:t xml:space="preserve"> </w:t>
      </w:r>
      <w:r w:rsidR="005E275C">
        <w:t>társas</w:t>
      </w:r>
      <w:r>
        <w:t>játékok</w:t>
      </w:r>
      <w:bookmarkEnd w:id="7"/>
    </w:p>
    <w:p w14:paraId="0A4363A2" w14:textId="680323B4" w:rsidR="00127357" w:rsidRDefault="00233CED" w:rsidP="00127357">
      <w:r>
        <w:t>Társasjátékok évszázadok óta nyújtanak szórakoztatást és kikapcsolódást családoknak és barátok</w:t>
      </w:r>
      <w:r w:rsidR="00700458">
        <w:t>i társaságoknak</w:t>
      </w:r>
      <w:r>
        <w:t>.</w:t>
      </w:r>
      <w:r w:rsidR="00A95C84">
        <w:t xml:space="preserve"> Ezek az interaktív, változatos játékok nem csak szórakoztatást nyújtanak, de különböző készségeket is fejlesztenek, mint a kommunikáció, </w:t>
      </w:r>
      <w:r w:rsidR="00700458">
        <w:t xml:space="preserve">vagy </w:t>
      </w:r>
      <w:r w:rsidR="00A95C84">
        <w:t>stratégiai és logikai gondolkodás.</w:t>
      </w:r>
    </w:p>
    <w:p w14:paraId="4AFF4088" w14:textId="02626957" w:rsidR="00837AAB" w:rsidRDefault="00837AAB" w:rsidP="00127357">
      <w:r>
        <w:t>Fizikai társasjátékokkal ellentétben a böngészős játékok csak az internet korával jelentek meg, és azóta rohamosan nő a népszerűségük.</w:t>
      </w:r>
      <w:r w:rsidR="00930430">
        <w:t xml:space="preserve"> A folyamatosan frissülő és fejlődő felület sok figyelmet és érdeklődést vonz maga után, legyen az több- vagy egyszemélyes játék</w:t>
      </w:r>
      <w:r w:rsidR="007D1E5B">
        <w:t>.</w:t>
      </w:r>
      <w:r w:rsidR="00677E8D">
        <w:t xml:space="preserve"> Ezen játékokhoz a hozzáférés általában teljesen vagy részlegesen ingyenes, így szélesebb közösséget tudnak kialakítani.</w:t>
      </w:r>
    </w:p>
    <w:p w14:paraId="31594C70" w14:textId="2C9A78EE" w:rsidR="00E224E8" w:rsidRDefault="00E224E8" w:rsidP="00127357">
      <w:r>
        <w:t>Böngészős játékok további előnyei, hogy könnyű hozzáférést biztosítanak, mind a használatuk és időigényük rugalmas, emellett könnyed közösségi interakcióra is adnak lehetőséget.</w:t>
      </w:r>
      <w:r w:rsidR="003B056A">
        <w:t xml:space="preserve"> Kényelmes a használatuk platformtól függetlenül, legyen az komplett </w:t>
      </w:r>
      <w:r w:rsidR="00181EF0">
        <w:t xml:space="preserve">asztali </w:t>
      </w:r>
      <w:r w:rsidR="003B056A">
        <w:t>számítógép</w:t>
      </w:r>
      <w:r w:rsidR="00181EF0">
        <w:t>,</w:t>
      </w:r>
      <w:r w:rsidR="003B056A">
        <w:t xml:space="preserve"> laptop, </w:t>
      </w:r>
      <w:r w:rsidR="00181EF0">
        <w:t xml:space="preserve">vagy </w:t>
      </w:r>
      <w:r w:rsidR="003B056A">
        <w:t>kisebb mobil vagy tablet</w:t>
      </w:r>
      <w:r w:rsidR="00181EF0">
        <w:t>.</w:t>
      </w:r>
      <w:r w:rsidR="003B056A">
        <w:t xml:space="preserve"> </w:t>
      </w:r>
      <w:r w:rsidR="00181EF0">
        <w:t>Ezek</w:t>
      </w:r>
      <w:r w:rsidR="003B056A">
        <w:t xml:space="preserve"> lehetőséget biztosít</w:t>
      </w:r>
      <w:r w:rsidR="00181EF0">
        <w:t>anak</w:t>
      </w:r>
      <w:r w:rsidR="003B056A">
        <w:t xml:space="preserve"> </w:t>
      </w:r>
      <w:r w:rsidR="00181EF0">
        <w:t>arra</w:t>
      </w:r>
      <w:r w:rsidR="003B056A">
        <w:t xml:space="preserve">, hogy igényektől függően bárhol és bármikor élvezhessük </w:t>
      </w:r>
      <w:r w:rsidR="00181EF0">
        <w:t>a játékot</w:t>
      </w:r>
      <w:r w:rsidR="003B056A">
        <w:t>.</w:t>
      </w:r>
    </w:p>
    <w:p w14:paraId="4CAEE100" w14:textId="34E4FDE0" w:rsidR="003E1070" w:rsidRDefault="003E1070" w:rsidP="00127357">
      <w:r>
        <w:t>A dolgozat témájában a megvalósítás során tehát a kettőnek a közös pozitív tulajdonságaikra összpontosítottam.</w:t>
      </w:r>
      <w:r w:rsidR="00376F1E">
        <w:t xml:space="preserve"> Tehát egy könnyen elérhető és közösségi élményt nyújtó, de emellett változatos játék megvalósítása.</w:t>
      </w:r>
    </w:p>
    <w:p w14:paraId="20001C90" w14:textId="317B2800" w:rsidR="00127357" w:rsidRDefault="00127357" w:rsidP="00127357">
      <w:pPr>
        <w:pStyle w:val="Cmsor2"/>
      </w:pPr>
      <w:bookmarkStart w:id="8" w:name="_Toc148047371"/>
      <w:r>
        <w:t>Motiváció</w:t>
      </w:r>
      <w:bookmarkEnd w:id="8"/>
    </w:p>
    <w:p w14:paraId="7528A832" w14:textId="0658A2FB" w:rsidR="00127357" w:rsidRDefault="002B45A3" w:rsidP="00127357">
      <w:r>
        <w:t xml:space="preserve">Ez a diplomaterv a Sushi Go </w:t>
      </w:r>
      <w:proofErr w:type="spellStart"/>
      <w:r>
        <w:t>Party</w:t>
      </w:r>
      <w:proofErr w:type="spellEnd"/>
      <w:r>
        <w:t>! nevű változatos kártyajátékot hivatott megvalósítani interneten keresztül.</w:t>
      </w:r>
      <w:r w:rsidR="003840E1">
        <w:t xml:space="preserve"> Az interneten keresztül való használatával a játéknak nagyobb célközönséget tud teremteni magának.</w:t>
      </w:r>
    </w:p>
    <w:p w14:paraId="59A611DD" w14:textId="62A6D502" w:rsidR="009F2F6E" w:rsidRDefault="009F2F6E" w:rsidP="00127357">
      <w:r>
        <w:t xml:space="preserve">A szoftver elkészítésének egyik alap motivációja, hogy egy teljeskörű szoftvert akartam létrehozni, ami egyszerre tartalmaz szerveroldali logikát, és kliensoldali dizájn </w:t>
      </w:r>
      <w:r w:rsidR="00B52EED">
        <w:t>megvalósítást</w:t>
      </w:r>
      <w:r>
        <w:t xml:space="preserve"> is.</w:t>
      </w:r>
      <w:r w:rsidR="00140C77">
        <w:t xml:space="preserve"> Ehhez a feladathoz egy kártyajáték implementációját gondoltam megfelelőnek, mivel azontúl, hogy könnyen megfogalmazható milyen végterméket szeretnék megvalósítani, sokféle kreatív bővítési lehetőség</w:t>
      </w:r>
      <w:r w:rsidR="00B52EED">
        <w:t>et</w:t>
      </w:r>
      <w:r w:rsidR="00140C77">
        <w:t xml:space="preserve"> </w:t>
      </w:r>
      <w:r w:rsidR="00B52EED">
        <w:t>biztosít</w:t>
      </w:r>
      <w:r w:rsidR="00140C77">
        <w:t>.</w:t>
      </w:r>
    </w:p>
    <w:p w14:paraId="5ADD9141" w14:textId="22A5930D" w:rsidR="00CF13DD" w:rsidRDefault="00CF13DD" w:rsidP="00127357">
      <w:r>
        <w:lastRenderedPageBreak/>
        <w:t xml:space="preserve">A szoftverhez használt kártyajátéknak a </w:t>
      </w:r>
      <w:r w:rsidR="00EA3D3D">
        <w:t>„</w:t>
      </w:r>
      <w:r>
        <w:t xml:space="preserve">Sushi Go </w:t>
      </w:r>
      <w:proofErr w:type="spellStart"/>
      <w:r w:rsidR="00A70ABD">
        <w:t>Party</w:t>
      </w:r>
      <w:proofErr w:type="spellEnd"/>
      <w:r w:rsidR="00A70ABD">
        <w:t>” -</w:t>
      </w:r>
      <w:r>
        <w:t xml:space="preserve">t </w:t>
      </w:r>
      <w:r w:rsidR="00FB5C06">
        <w:t>választottam</w:t>
      </w:r>
      <w:r>
        <w:t>, mivel egyedi és izgalmas játékelemeket tartalmaz, ami a játékosoktól a játékhoz illő</w:t>
      </w:r>
      <w:r w:rsidR="00FB5C06">
        <w:t xml:space="preserve"> egyedi</w:t>
      </w:r>
      <w:r>
        <w:t xml:space="preserve"> stratégiákat vár el.</w:t>
      </w:r>
      <w:r w:rsidR="00432E13">
        <w:t xml:space="preserve"> Emellett nem csak maguk a lapok és használatuk egyedi, de maga a pakli is sokféleképpen változtatható a játékosok idejétől, számától</w:t>
      </w:r>
      <w:r w:rsidR="00A5395B">
        <w:t>,</w:t>
      </w:r>
      <w:r w:rsidR="00432E13">
        <w:t xml:space="preserve"> vagy csak kedvétől függően</w:t>
      </w:r>
      <w:r w:rsidR="00A70ABD">
        <w:t>. Az ilyen részletesség lehetővé teszi</w:t>
      </w:r>
      <w:r w:rsidR="00A5395B">
        <w:t xml:space="preserve"> a </w:t>
      </w:r>
      <w:r w:rsidR="00D15F8D">
        <w:t>szoftverben további konfigurációs, közösségi vagy gazdasági lehetőségeket is.</w:t>
      </w:r>
    </w:p>
    <w:p w14:paraId="562EAAB8" w14:textId="7421FC34" w:rsidR="00127357" w:rsidRDefault="00127357" w:rsidP="00127357">
      <w:pPr>
        <w:pStyle w:val="Cmsor2"/>
      </w:pPr>
      <w:bookmarkStart w:id="9" w:name="_Toc148047372"/>
      <w:r>
        <w:t>Sushi Go</w:t>
      </w:r>
      <w:r w:rsidR="001A73C9">
        <w:t xml:space="preserve"> </w:t>
      </w:r>
      <w:proofErr w:type="spellStart"/>
      <w:r w:rsidR="001A73C9">
        <w:t>Party</w:t>
      </w:r>
      <w:proofErr w:type="spellEnd"/>
      <w:r w:rsidR="001A73C9">
        <w:t>!</w:t>
      </w:r>
      <w:bookmarkEnd w:id="9"/>
    </w:p>
    <w:p w14:paraId="672EAA60" w14:textId="17DAA970" w:rsidR="00127357" w:rsidRDefault="00B716F0" w:rsidP="00127357">
      <w:r>
        <w:t xml:space="preserve">A </w:t>
      </w:r>
      <w:r w:rsidR="0004631C">
        <w:t>„</w:t>
      </w:r>
      <w:r>
        <w:t xml:space="preserve">Sushi Go </w:t>
      </w:r>
      <w:proofErr w:type="spellStart"/>
      <w:r>
        <w:t>Party</w:t>
      </w:r>
      <w:proofErr w:type="spellEnd"/>
      <w:r>
        <w:t>!</w:t>
      </w:r>
      <w:r w:rsidR="0004631C">
        <w:t>”</w:t>
      </w:r>
      <w:r>
        <w:t xml:space="preserve"> kártyajáték a </w:t>
      </w:r>
      <w:r w:rsidR="0004631C">
        <w:t>„</w:t>
      </w:r>
      <w:r>
        <w:t>Sushi Go</w:t>
      </w:r>
      <w:r w:rsidR="0004631C">
        <w:t>” nevű kártyajáték</w:t>
      </w:r>
      <w:r>
        <w:t xml:space="preserve"> </w:t>
      </w:r>
      <w:r w:rsidR="0004631C">
        <w:t>második verziója</w:t>
      </w:r>
      <w:r>
        <w:t>, további lapokkal és többféle pakli összerakásának lehetőségével kiegészítve.</w:t>
      </w:r>
    </w:p>
    <w:p w14:paraId="4B022051" w14:textId="1301529B" w:rsidR="008511F0" w:rsidRDefault="008511F0" w:rsidP="00127357">
      <w:r>
        <w:t>A játék szabálya röviden leírva úgy hangzik, hogy először minden játékos a játék elején kap a kezébe egy kártyacsomagot különböző japán konyhát idéző ételek kártyáival.</w:t>
      </w:r>
      <w:r w:rsidR="007A548D">
        <w:t xml:space="preserve"> Az egyes kártyáknak különböző képességeik vannak, de a legfőbb céljuk, hogy valamilyen módon pontot szerezzen velük a játékos.</w:t>
      </w:r>
    </w:p>
    <w:p w14:paraId="56C3A322" w14:textId="4FE50484" w:rsidR="009721BA" w:rsidRDefault="009721BA" w:rsidP="00127357">
      <w:r>
        <w:t>A játékban úgy zajlik egy kör, hogy minden játékos kiválaszt egy lapot titokban, és kirakja maga elé az asztalra. Ha mindenki kiválasztott egyet, akkor egyszerre felfordítják.</w:t>
      </w:r>
      <w:r w:rsidR="00001F5C">
        <w:t xml:space="preserve"> Itt az egyes lapoknak más-más képességüktől függően vagy simán pontot érve lent maradnak a játékos előtt, vagy további akciót hajtanak végre.</w:t>
      </w:r>
      <w:r w:rsidR="00DF020A">
        <w:t xml:space="preserve"> Ha ezek lezajlottak, minden játékos továbbadja a kezében lévő lapokat a mellette ülőnek, és kezdődik a következő kör.</w:t>
      </w:r>
      <w:r w:rsidR="00E37151">
        <w:t xml:space="preserve"> Ez a mechanika adja a játéknak az egyik stratégiai egyediségét.</w:t>
      </w:r>
    </w:p>
    <w:p w14:paraId="0CE38294" w14:textId="1F3AC89F" w:rsidR="00315E78" w:rsidRDefault="00315E78" w:rsidP="00127357">
      <w:r>
        <w:t>A játékosok célja, hogy a kihasznált lapokkal pontokat gyűjts</w:t>
      </w:r>
      <w:r w:rsidR="00121AD6">
        <w:t>enek</w:t>
      </w:r>
      <w:r>
        <w:t>, és a játék végén</w:t>
      </w:r>
      <w:r w:rsidR="00121AD6">
        <w:t xml:space="preserve"> velük</w:t>
      </w:r>
      <w:r>
        <w:t xml:space="preserve"> a legtöbb</w:t>
      </w:r>
      <w:r w:rsidR="00121AD6">
        <w:t xml:space="preserve">et </w:t>
      </w:r>
      <w:r>
        <w:t>szerezz</w:t>
      </w:r>
      <w:r w:rsidR="00121AD6">
        <w:t>ék meg</w:t>
      </w:r>
      <w:r>
        <w:t>.</w:t>
      </w:r>
      <w:r w:rsidR="0093141C">
        <w:t xml:space="preserve"> Például a </w:t>
      </w:r>
      <w:proofErr w:type="spellStart"/>
      <w:r w:rsidR="0093141C">
        <w:t>nigiri</w:t>
      </w:r>
      <w:proofErr w:type="spellEnd"/>
      <w:r w:rsidR="0093141C">
        <w:t xml:space="preserve"> kártyák annyi pontot érnek, amennyi szerepel rajtuk, további logika nélkül</w:t>
      </w:r>
      <w:r w:rsidR="00121AD6">
        <w:t>.</w:t>
      </w:r>
      <w:r w:rsidR="0093141C">
        <w:t xml:space="preserve"> </w:t>
      </w:r>
      <w:r w:rsidR="00121AD6">
        <w:t>Viszont</w:t>
      </w:r>
      <w:r w:rsidR="0093141C">
        <w:t xml:space="preserve"> a </w:t>
      </w:r>
      <w:proofErr w:type="spellStart"/>
      <w:r w:rsidR="0093141C">
        <w:t>tempura</w:t>
      </w:r>
      <w:proofErr w:type="spellEnd"/>
      <w:r w:rsidR="0093141C">
        <w:t xml:space="preserve"> esetén minden </w:t>
      </w:r>
      <w:r w:rsidR="00EE5D4D">
        <w:t>második</w:t>
      </w:r>
      <w:r w:rsidR="0093141C">
        <w:t xml:space="preserve"> </w:t>
      </w:r>
      <w:r w:rsidR="004E5C7D">
        <w:t xml:space="preserve">lerakott </w:t>
      </w:r>
      <w:r w:rsidR="0093141C">
        <w:t>után lehet pontokat szerezni.</w:t>
      </w:r>
    </w:p>
    <w:p w14:paraId="30FA8927" w14:textId="0DEC39E4" w:rsidR="00824490" w:rsidRDefault="009E6CEA" w:rsidP="00127357">
      <w:r>
        <w:t>Egy körnek akkor van vége, ha minden lap elfogyott a játékosok kezéből. Vannak kártyák, amiknek a játéknak ennek a szakaszában van akciójuk.</w:t>
      </w:r>
      <w:r w:rsidR="001C5C04">
        <w:t xml:space="preserve"> A kör végén, hacsak nem ilyen akciójú</w:t>
      </w:r>
      <w:r w:rsidR="00FD607C">
        <w:t xml:space="preserve"> (desszert típusú)</w:t>
      </w:r>
      <w:r w:rsidR="001C5C04">
        <w:t xml:space="preserve"> a lap, minden </w:t>
      </w:r>
      <w:r w:rsidR="00670886">
        <w:t xml:space="preserve">lerakott </w:t>
      </w:r>
      <w:r w:rsidR="001C5C04">
        <w:t>kártya visszakerül</w:t>
      </w:r>
      <w:r w:rsidR="00FD607C">
        <w:t xml:space="preserve"> a pakliba</w:t>
      </w:r>
      <w:r w:rsidR="001C5C04">
        <w:t xml:space="preserve"> a pontja beszámítása után. Egy játék 3 ilyen körből áll, és az utolsó kör végén a legtöbb összesített ponttal rendelkező játékos nyer.</w:t>
      </w:r>
    </w:p>
    <w:p w14:paraId="6C5824F5" w14:textId="21EF78D7" w:rsidR="003929D4" w:rsidRDefault="003929D4" w:rsidP="00127357">
      <w:r>
        <w:t>A játékot lehet játszani akár csak ketten is, amire van külön kifejezett erre kitalált pakli, és akár nyolcan is, amire ugyanúgy van sok játékosra kifejlesztett kártya kombináció.</w:t>
      </w:r>
      <w:r w:rsidR="004C610C">
        <w:t xml:space="preserve"> Az aranyos rajzokkal ellátott lapokon egyértelműen megtalálhatjuk melyik </w:t>
      </w:r>
      <w:r w:rsidR="004C610C">
        <w:lastRenderedPageBreak/>
        <w:t>lapnak mi a képessége, így fiatalok és öregek is könnyedén betanulhatják a játékot, könnyed családi program keretében is.</w:t>
      </w:r>
    </w:p>
    <w:p w14:paraId="27DF662E" w14:textId="1E52BDE3" w:rsidR="00BF7CB6" w:rsidRDefault="00BF7CB6" w:rsidP="00015972">
      <w:pPr>
        <w:pStyle w:val="Cmsor2"/>
      </w:pPr>
      <w:bookmarkStart w:id="10" w:name="_Toc148047373"/>
      <w:r>
        <w:t>Felhasználó</w:t>
      </w:r>
      <w:r w:rsidR="006B2052">
        <w:t>i élmény</w:t>
      </w:r>
      <w:bookmarkEnd w:id="10"/>
    </w:p>
    <w:p w14:paraId="42769BA6" w14:textId="51109E71" w:rsidR="00BF7CB6" w:rsidRDefault="00D11171" w:rsidP="00BF7CB6">
      <w:r>
        <w:t>A feladat keretében a hangsúly nemcsak a kártyajáték implementációjára összpontosult, hanem a felhasználói élmény és a vele járó segédfunkciók megvalósítására is.</w:t>
      </w:r>
      <w:r w:rsidR="002D423A">
        <w:t xml:space="preserve"> Tehát a szoftverben fontos szerepet játszik, hogy közösségi elemeket</w:t>
      </w:r>
      <w:r w:rsidR="0053793C">
        <w:t>, funkciókat</w:t>
      </w:r>
      <w:r w:rsidR="002D423A">
        <w:t xml:space="preserve"> is szolgáltasson a felhasználói számára.</w:t>
      </w:r>
    </w:p>
    <w:p w14:paraId="007B625E" w14:textId="21B52AFB" w:rsidR="00CF7785" w:rsidRDefault="00523C36" w:rsidP="00523C36">
      <w:r>
        <w:t xml:space="preserve">A játékban tehát a felhasználókezelési funkciók és annak megvalósítása is fontos volt. Az egyes felhasználóknak regisztrálniuk kell, hogy igénybe vegyék a játék adta funkciókat és azon felüli lehetőségeket is igénybe vegyenek. </w:t>
      </w:r>
      <w:r w:rsidR="00A10606">
        <w:t xml:space="preserve">Ilyen például, hogy egymást barátnak tudják jelölni, </w:t>
      </w:r>
      <w:r>
        <w:t>amivel</w:t>
      </w:r>
      <w:r w:rsidR="00A10606">
        <w:t xml:space="preserve"> megtalálják egymást könnyedén a rendszerben.</w:t>
      </w:r>
    </w:p>
    <w:p w14:paraId="49C42448" w14:textId="6DDDDC36" w:rsidR="008D194D" w:rsidRDefault="008D194D" w:rsidP="00BF7CB6">
      <w:r>
        <w:t>Ezenkívül, hogy kihasználjuk azt a helyzetet, hogy többfajta paklilehetőség van, egyfajta belső bolt is üzemel a honlapon</w:t>
      </w:r>
      <w:r w:rsidR="009E657D">
        <w:t>.</w:t>
      </w:r>
      <w:r>
        <w:t xml:space="preserve"> </w:t>
      </w:r>
      <w:r w:rsidR="009E657D">
        <w:t>Ebben a boltban a</w:t>
      </w:r>
      <w:r>
        <w:t xml:space="preserve"> játékból szerzett pontokkal tudnak a játékosok beváltani egyes paklikat, amikkel játszani szeretnének</w:t>
      </w:r>
      <w:r w:rsidR="009E657D">
        <w:t>.</w:t>
      </w:r>
      <w:r>
        <w:t xml:space="preserve"> </w:t>
      </w:r>
      <w:r w:rsidR="009E657D">
        <w:t>Ezzel is</w:t>
      </w:r>
      <w:r>
        <w:t xml:space="preserve"> növelve a játékélményt</w:t>
      </w:r>
      <w:r w:rsidR="003C63A1">
        <w:t>, motivációt.</w:t>
      </w:r>
    </w:p>
    <w:p w14:paraId="6118283D" w14:textId="2B30C65E" w:rsidR="00D54CC9" w:rsidRDefault="00D54CC9" w:rsidP="00BF7CB6">
      <w:r>
        <w:t>A játékhoz értelemszerűen szükség van egy váróteremrendszerre is, ahol a játékosok a játék létrehozásánál megtalálhatják egymást. Itt játszik szerepet a megvásárolt paklik jelentősége is.</w:t>
      </w:r>
      <w:r w:rsidR="00366867">
        <w:t xml:space="preserve"> </w:t>
      </w:r>
      <w:r w:rsidR="00C61C40">
        <w:t>Az ilyen termekben</w:t>
      </w:r>
      <w:r w:rsidR="00366867">
        <w:t xml:space="preserve"> szabadon tudnak szövegesen csevegni egymással a játékosok, míg a </w:t>
      </w:r>
      <w:r w:rsidR="00C61C40">
        <w:t xml:space="preserve">játék indítására </w:t>
      </w:r>
      <w:r w:rsidR="00366867">
        <w:t>vár</w:t>
      </w:r>
      <w:r w:rsidR="00C61C40">
        <w:t>akoz</w:t>
      </w:r>
      <w:r w:rsidR="00366867">
        <w:t>nak.</w:t>
      </w:r>
    </w:p>
    <w:p w14:paraId="41ABF6D5" w14:textId="1EEA8E99" w:rsidR="006C4E3A" w:rsidRPr="00BF7CB6" w:rsidRDefault="006C4E3A" w:rsidP="00BF7CB6">
      <w:r>
        <w:t>További felhasználói élményt segítő funkciók is megtalálhatóak a szoftverben, mint a honlapon beállítható többnyelvűség, vagy sötét és világos stílus közötti választási lehetőség.</w:t>
      </w:r>
    </w:p>
    <w:p w14:paraId="2789724E" w14:textId="74AE8A50" w:rsidR="00015972" w:rsidRDefault="00015972" w:rsidP="006C4E3A">
      <w:pPr>
        <w:pStyle w:val="Cmsor2"/>
      </w:pPr>
      <w:bookmarkStart w:id="11" w:name="_Toc148047374"/>
      <w:r>
        <w:t>Megvalósítás</w:t>
      </w:r>
      <w:bookmarkEnd w:id="11"/>
    </w:p>
    <w:p w14:paraId="1543E0DF" w14:textId="0DCF4D8F" w:rsidR="006C4E3A" w:rsidRDefault="00A801CD" w:rsidP="006C4E3A">
      <w:r>
        <w:t>A projekt részeként megvalósult egy szerveroldali és egy kliensoldali alkalmazás.</w:t>
      </w:r>
      <w:r w:rsidR="007B0A87">
        <w:t xml:space="preserve"> A szerveroldali komponens implementálásánál fontos tényező volt, hogy </w:t>
      </w:r>
      <w:r w:rsidR="00B35E48">
        <w:t xml:space="preserve">az </w:t>
      </w:r>
      <w:proofErr w:type="spellStart"/>
      <w:r w:rsidR="007B0A87">
        <w:t>mikroszolgáltatás</w:t>
      </w:r>
      <w:proofErr w:type="spellEnd"/>
      <w:r w:rsidR="007B0A87">
        <w:t xml:space="preserve"> </w:t>
      </w:r>
      <w:r w:rsidR="00B35E48">
        <w:t xml:space="preserve">technológia </w:t>
      </w:r>
      <w:r w:rsidR="007B0A87">
        <w:t>alap</w:t>
      </w:r>
      <w:r w:rsidR="00B35E48">
        <w:t>jain</w:t>
      </w:r>
      <w:r w:rsidR="007B0A87">
        <w:t xml:space="preserve"> legyen megvalósítva.</w:t>
      </w:r>
    </w:p>
    <w:p w14:paraId="0A263F49" w14:textId="6D641A06" w:rsidR="00DE3540" w:rsidRDefault="00DE3540" w:rsidP="006C4E3A">
      <w:r>
        <w:t xml:space="preserve">A szerveroldali komponens a főbb funkciók mentén </w:t>
      </w:r>
      <w:proofErr w:type="spellStart"/>
      <w:r>
        <w:t>mikroszolgáltatásokra</w:t>
      </w:r>
      <w:proofErr w:type="spellEnd"/>
      <w:r>
        <w:t xml:space="preserve"> lett osztva</w:t>
      </w:r>
      <w:r w:rsidR="00CD0434">
        <w:t>.</w:t>
      </w:r>
      <w:r>
        <w:t xml:space="preserve"> </w:t>
      </w:r>
      <w:r w:rsidR="00CD0434">
        <w:t>E</w:t>
      </w:r>
      <w:r>
        <w:t xml:space="preserve">záltal elhatárolva egymástól </w:t>
      </w:r>
      <w:r w:rsidR="004D510E">
        <w:t xml:space="preserve">elemeit </w:t>
      </w:r>
      <w:r w:rsidR="00CD0434">
        <w:t>a képességeik, felelősségeik mentén</w:t>
      </w:r>
      <w:r w:rsidR="00730513">
        <w:t>, közöttük elvágva a kapcsolatot.</w:t>
      </w:r>
      <w:r w:rsidR="001134F1">
        <w:t xml:space="preserve"> Ezek a főbb funkciók a felhasználó és barátkezelés, a boltnak a kezelése, a váróterem és beszélgetésnek a kezelése, és magának a játéknak a </w:t>
      </w:r>
      <w:r w:rsidR="001134F1">
        <w:lastRenderedPageBreak/>
        <w:t>kezelése.</w:t>
      </w:r>
      <w:r w:rsidR="006A7103">
        <w:t xml:space="preserve"> Ezek a funkciók között laza kapcsolat van, és csak ritkán van igény közöttük való kommunikációra</w:t>
      </w:r>
      <w:r w:rsidR="006A1698">
        <w:t>.</w:t>
      </w:r>
      <w:r w:rsidR="006A7103">
        <w:t xml:space="preserve"> </w:t>
      </w:r>
      <w:r w:rsidR="006A1698">
        <w:t>Ez</w:t>
      </w:r>
      <w:r w:rsidR="006A7103">
        <w:t xml:space="preserve"> funkcionálisan be van építve a szerverbe</w:t>
      </w:r>
      <w:r w:rsidR="006A1698">
        <w:t>, mint konténerek közötti kommunikáció</w:t>
      </w:r>
      <w:r w:rsidR="006A7103">
        <w:t>.</w:t>
      </w:r>
    </w:p>
    <w:p w14:paraId="63BAA2CE" w14:textId="09F1D1C6" w:rsidR="00A4275B" w:rsidRDefault="00A4275B" w:rsidP="006C4E3A">
      <w:r>
        <w:t>A szerveroldali mikroszolgáltatások használatánál fő szempont volt, hogy a felosztottság a külvilágból transzparens legyen,</w:t>
      </w:r>
      <w:r w:rsidR="00836730">
        <w:t xml:space="preserve"> tehát</w:t>
      </w:r>
      <w:r>
        <w:t xml:space="preserve"> a szerver egyetlen kapun keresztül kommunikáljon bárkivel. Ebbe beletartozik a WebSocket kommunikáció is, és a statikus adatok, mint</w:t>
      </w:r>
      <w:r w:rsidR="00835CC8">
        <w:t xml:space="preserve"> például a</w:t>
      </w:r>
      <w:r>
        <w:t xml:space="preserve"> felhasználók profilképeinek</w:t>
      </w:r>
      <w:r w:rsidR="004D25B6">
        <w:t>, vagy egyéb képeknek</w:t>
      </w:r>
      <w:r>
        <w:t xml:space="preserve"> a linkjei is.</w:t>
      </w:r>
    </w:p>
    <w:p w14:paraId="68BF3C87" w14:textId="324A9160" w:rsidR="001234B2" w:rsidRDefault="0000707C" w:rsidP="006C4E3A">
      <w:r>
        <w:t>Szerveroldalon ezenkívül a perzisztens relációs adatbázis mellett egy temporális cache-</w:t>
      </w:r>
      <w:proofErr w:type="spellStart"/>
      <w:r>
        <w:t>elésre</w:t>
      </w:r>
      <w:proofErr w:type="spellEnd"/>
      <w:r>
        <w:t xml:space="preserve"> használt Redis </w:t>
      </w:r>
      <w:r w:rsidR="00837FCC">
        <w:t xml:space="preserve">alapú </w:t>
      </w:r>
      <w:r>
        <w:t>cache adatbázis is üzemeltetve van, ami sok</w:t>
      </w:r>
      <w:r w:rsidR="003E1B69">
        <w:t>ban</w:t>
      </w:r>
      <w:r>
        <w:t xml:space="preserve"> növeli a szerver teljesítményét</w:t>
      </w:r>
      <w:r w:rsidR="00830CA3">
        <w:t>, gyorsaságát</w:t>
      </w:r>
      <w:r>
        <w:t>.</w:t>
      </w:r>
      <w:r w:rsidR="009E20FF">
        <w:t xml:space="preserve"> Ezzel tovább növelve a felhasználói élményt.</w:t>
      </w:r>
    </w:p>
    <w:p w14:paraId="61C0A2C7" w14:textId="6A3CB9D5" w:rsidR="004F69B4" w:rsidRDefault="004F69B4" w:rsidP="006C4E3A">
      <w:r>
        <w:t xml:space="preserve">Emellett a szerver a szokványos REST alapú kommunikáción felül lehetőséget </w:t>
      </w:r>
      <w:r w:rsidR="00B370C5">
        <w:t xml:space="preserve">biztosít </w:t>
      </w:r>
      <w:r>
        <w:t>WebSocket technológiára épülő kommunikációval való csatlakozást is, amivel élőben értesülhetünk kliensoldalon az egyes eseményekről</w:t>
      </w:r>
      <w:r w:rsidR="00B370C5">
        <w:t>.</w:t>
      </w:r>
      <w:r>
        <w:t xml:space="preserve"> </w:t>
      </w:r>
      <w:r w:rsidR="00B370C5">
        <w:t>P</w:t>
      </w:r>
      <w:r>
        <w:t>éldául</w:t>
      </w:r>
      <w:r w:rsidR="00850600">
        <w:t>,</w:t>
      </w:r>
      <w:r>
        <w:t xml:space="preserve"> ha egy váróteremben egy barátunk üzenetet küldött.</w:t>
      </w:r>
    </w:p>
    <w:p w14:paraId="2161A203" w14:textId="03744003" w:rsidR="00850600" w:rsidRDefault="00850600" w:rsidP="006C4E3A">
      <w:r>
        <w:t>Kliensoldalon kiemelt figyelmet fordítottam az igényes, átlátható dizájnra.</w:t>
      </w:r>
      <w:r w:rsidR="00636B61">
        <w:t xml:space="preserve"> A kliens feladata a kommunikáció a szerverrel, mind REST mind WebSocket formában. Az utóbbinál kezelnie kell, hogy melyik oldalakat megtekintve melyik kapcsolatot tartsa fenn, és hogy az egyes kapcsolatok eseményeivel milyen műveleteket hajtson végre.</w:t>
      </w:r>
    </w:p>
    <w:p w14:paraId="79FE49D5" w14:textId="552A8867" w:rsidR="00804867" w:rsidRDefault="00804867" w:rsidP="006C4E3A">
      <w:r>
        <w:t>Kliens szerepe ezenkívül a többnyelvűség és stílus megvalósítása</w:t>
      </w:r>
      <w:r w:rsidR="00082E10">
        <w:t xml:space="preserve"> is</w:t>
      </w:r>
      <w:r>
        <w:t xml:space="preserve">. A kiválasztott nyelvet és stílust </w:t>
      </w:r>
      <w:r w:rsidR="00D73775">
        <w:t xml:space="preserve">egy-egy </w:t>
      </w:r>
      <w:proofErr w:type="spellStart"/>
      <w:r>
        <w:t>Cookie</w:t>
      </w:r>
      <w:proofErr w:type="spellEnd"/>
      <w:r>
        <w:t xml:space="preserve"> segítségével tárolom, hogy az oldal frissítésekor, vagy újra megnyitásakor is a kedvenc kiválasztott segítségével jelenjen meg.</w:t>
      </w:r>
    </w:p>
    <w:p w14:paraId="2FAEC761" w14:textId="1764FE02" w:rsidR="00111B3C" w:rsidRDefault="00111B3C" w:rsidP="006C4E3A">
      <w:r>
        <w:t>Egyelőre két nyelven, magyarul és angolul jelenik meg a honlap, de végtelen bővítési lehetőség van.</w:t>
      </w:r>
      <w:r w:rsidR="00800F5E">
        <w:t xml:space="preserve"> A stílusokból is kettőt választhatunk, egyet, ami a honlap világos témáját teszi ki, egyet meg ami a sötétet</w:t>
      </w:r>
      <w:r w:rsidR="00892640">
        <w:t>.</w:t>
      </w:r>
      <w:r w:rsidR="00800F5E">
        <w:t xml:space="preserve"> </w:t>
      </w:r>
      <w:r w:rsidR="00892640">
        <w:t>V</w:t>
      </w:r>
      <w:r w:rsidR="00800F5E">
        <w:t>iszont itt is könnyedén tudjuk bővíteni további témákkal.</w:t>
      </w:r>
    </w:p>
    <w:p w14:paraId="0AF6726D" w14:textId="7D65B050" w:rsidR="0013373F" w:rsidRDefault="0013373F" w:rsidP="006C4E3A">
      <w:r>
        <w:t>Ezenkívül, hogy a kommunikációhoz szükséges szenzitív információk biztonságos helyen legyenek tárolhatóak, az egyes kulcsok nem a környezeti változók között vannak tárolva, hanem script segítségével töltődnek be oda indításkor.</w:t>
      </w:r>
    </w:p>
    <w:p w14:paraId="7767C0F9" w14:textId="77777777" w:rsidR="0013373F" w:rsidRPr="006C4E3A" w:rsidRDefault="0013373F" w:rsidP="006C4E3A"/>
    <w:p w14:paraId="7C1F744D" w14:textId="36B6301F" w:rsidR="00557033" w:rsidRDefault="00557033" w:rsidP="00557033">
      <w:pPr>
        <w:pStyle w:val="Cmsor1"/>
      </w:pPr>
      <w:bookmarkStart w:id="12" w:name="_Toc148047375"/>
      <w:r>
        <w:lastRenderedPageBreak/>
        <w:t>Technológia</w:t>
      </w:r>
      <w:bookmarkEnd w:id="12"/>
    </w:p>
    <w:p w14:paraId="4C775002" w14:textId="6797B508" w:rsidR="00557033" w:rsidRDefault="00557033" w:rsidP="00557033">
      <w:pPr>
        <w:pStyle w:val="Cmsor2"/>
      </w:pPr>
      <w:bookmarkStart w:id="13" w:name="_Toc148047376"/>
      <w:r>
        <w:t>Bevezetés</w:t>
      </w:r>
      <w:bookmarkEnd w:id="13"/>
    </w:p>
    <w:p w14:paraId="691FCF28" w14:textId="013B2646" w:rsidR="00557033" w:rsidRDefault="00981EEC" w:rsidP="00557033">
      <w:r>
        <w:t>Az elkészült szoftver számos és változatos technológiai skálát tartalmaz, kezdve az adatbázistól a böngésző stílusáig.</w:t>
      </w:r>
      <w:r w:rsidR="00F365A7">
        <w:t xml:space="preserve"> Ebben a fejezetben pár főbb technológiát sorol</w:t>
      </w:r>
      <w:r w:rsidR="008C4A19">
        <w:t>ok</w:t>
      </w:r>
      <w:r w:rsidR="00F365A7">
        <w:t xml:space="preserve"> fel, amik meghatározóak voltak a szoftver fejlesztése során.</w:t>
      </w:r>
    </w:p>
    <w:p w14:paraId="5CCDCA99" w14:textId="54317C3C" w:rsidR="002E44EF" w:rsidRDefault="008C4A19" w:rsidP="00557033">
      <w:r>
        <w:t>N</w:t>
      </w:r>
      <w:r w:rsidR="002E44EF">
        <w:t xml:space="preserve">agy befolyással voltak rám mind a </w:t>
      </w:r>
      <w:proofErr w:type="spellStart"/>
      <w:r w:rsidR="002E44EF">
        <w:t>BSc</w:t>
      </w:r>
      <w:proofErr w:type="spellEnd"/>
      <w:r w:rsidR="002E44EF">
        <w:t xml:space="preserve">, mind az </w:t>
      </w:r>
      <w:proofErr w:type="spellStart"/>
      <w:r w:rsidR="002E44EF">
        <w:t>MSc</w:t>
      </w:r>
      <w:proofErr w:type="spellEnd"/>
      <w:r w:rsidR="002E44EF">
        <w:t xml:space="preserve"> alatt elkész</w:t>
      </w:r>
      <w:r>
        <w:t>ített</w:t>
      </w:r>
      <w:r w:rsidR="002E44EF">
        <w:t xml:space="preserve"> korábbi munkáim</w:t>
      </w:r>
      <w:r>
        <w:t>, amikből ihletet és tudást merítettem</w:t>
      </w:r>
      <w:r w:rsidR="002E44EF">
        <w:t>. Az elkészült alkalmazás tekinthető technológiai szempontból a korábbi munkáim továbbfejlesztésének</w:t>
      </w:r>
      <w:r w:rsidR="0069167C">
        <w:t>, mivel az alattuk megismert technológiák részletesebb megismerése</w:t>
      </w:r>
      <w:r>
        <w:t xml:space="preserve"> és használata</w:t>
      </w:r>
      <w:r w:rsidR="0069167C">
        <w:t xml:space="preserve"> volt a szoftver célja.</w:t>
      </w:r>
    </w:p>
    <w:p w14:paraId="02F34658" w14:textId="1730183F" w:rsidR="00172F86" w:rsidRDefault="00172F86" w:rsidP="00172F86">
      <w:pPr>
        <w:pStyle w:val="Cmsor2"/>
      </w:pPr>
      <w:bookmarkStart w:id="14" w:name="_Toc148047377"/>
      <w:r>
        <w:t>Szerveroldali technológiák</w:t>
      </w:r>
      <w:bookmarkEnd w:id="14"/>
    </w:p>
    <w:p w14:paraId="5BCA5881" w14:textId="6C6BEE47" w:rsidR="00172F86" w:rsidRDefault="003D49F0" w:rsidP="00172F86">
      <w:r>
        <w:t>A szoftver fejlesztése során szerveroldalon számos technológia volt felhasználva</w:t>
      </w:r>
      <w:r w:rsidR="00624B17">
        <w:t>. Ezeknek</w:t>
      </w:r>
      <w:r>
        <w:t xml:space="preserve"> elsődleges</w:t>
      </w:r>
      <w:r w:rsidR="00624B17">
        <w:t xml:space="preserve"> feladata</w:t>
      </w:r>
      <w:r>
        <w:t xml:space="preserve"> a </w:t>
      </w:r>
      <w:r w:rsidR="00624B17">
        <w:t>mikroszolgáltatások</w:t>
      </w:r>
      <w:r>
        <w:t xml:space="preserve"> kialakítás</w:t>
      </w:r>
      <w:r w:rsidR="00624B17">
        <w:t>a</w:t>
      </w:r>
      <w:r>
        <w:t xml:space="preserve"> és kommunikációj</w:t>
      </w:r>
      <w:r w:rsidR="002055CE">
        <w:t>a</w:t>
      </w:r>
      <w:r>
        <w:t>, emellett bennük a háromrétegű architektúra kialakítás</w:t>
      </w:r>
      <w:r w:rsidR="00624B17">
        <w:t>ának megvalósítása</w:t>
      </w:r>
      <w:r w:rsidR="002055CE">
        <w:t xml:space="preserve"> volt</w:t>
      </w:r>
      <w:r>
        <w:t>.</w:t>
      </w:r>
    </w:p>
    <w:p w14:paraId="461CDC17" w14:textId="27C66F52" w:rsidR="003D49F0" w:rsidRDefault="00263B11" w:rsidP="00263B11">
      <w:pPr>
        <w:pStyle w:val="Cmsor3"/>
      </w:pPr>
      <w:bookmarkStart w:id="15" w:name="_Toc148047378"/>
      <w:r>
        <w:t>Docker</w:t>
      </w:r>
      <w:bookmarkEnd w:id="15"/>
    </w:p>
    <w:p w14:paraId="624FB9F0" w14:textId="68290B5A" w:rsidR="00E55A49" w:rsidRDefault="0007703F" w:rsidP="00263B11">
      <w:r>
        <w:t>A Docker</w:t>
      </w:r>
      <w:r w:rsidR="00BA24DC">
        <w:t xml:space="preserve"> </w:t>
      </w:r>
      <w:r w:rsidR="00BA24DC">
        <w:fldChar w:fldCharType="begin"/>
      </w:r>
      <w:r w:rsidR="00BA24DC">
        <w:instrText xml:space="preserve"> REF _Ref147666209 \r \h </w:instrText>
      </w:r>
      <w:r w:rsidR="00BA24DC">
        <w:fldChar w:fldCharType="separate"/>
      </w:r>
      <w:r w:rsidR="00BA24DC">
        <w:t>[1]</w:t>
      </w:r>
      <w:r w:rsidR="00BA24DC">
        <w:fldChar w:fldCharType="end"/>
      </w:r>
      <w:r>
        <w:t xml:space="preserve"> egy olyan</w:t>
      </w:r>
      <w:r w:rsidR="001A72BD">
        <w:t xml:space="preserve"> nyílt forráskódú</w:t>
      </w:r>
      <w:r>
        <w:t xml:space="preserve"> technológia, ami lehetővé teszi alkalmazások gyors és egyszerű csomagolását</w:t>
      </w:r>
      <w:r w:rsidR="003B0009">
        <w:t>, konfigurációját egy</w:t>
      </w:r>
      <w:r>
        <w:t xml:space="preserve"> környezetfüggetlen környezetben</w:t>
      </w:r>
      <w:r w:rsidR="003B0009">
        <w:t>.</w:t>
      </w:r>
      <w:r>
        <w:t xml:space="preserve"> </w:t>
      </w:r>
      <w:r w:rsidR="003B0009">
        <w:t>T</w:t>
      </w:r>
      <w:r w:rsidR="001A72BD">
        <w:t xml:space="preserve">ehát egy </w:t>
      </w:r>
      <w:proofErr w:type="spellStart"/>
      <w:r w:rsidR="001A72BD">
        <w:t>konténerizációs</w:t>
      </w:r>
      <w:proofErr w:type="spellEnd"/>
      <w:r w:rsidR="001A72BD">
        <w:t xml:space="preserve"> platform</w:t>
      </w:r>
      <w:r w:rsidR="003B0009">
        <w:t>, ami operációs rendsze</w:t>
      </w:r>
      <w:r w:rsidR="002F03A3">
        <w:t>r</w:t>
      </w:r>
      <w:r w:rsidR="003B0009">
        <w:t xml:space="preserve"> szintű</w:t>
      </w:r>
      <w:r w:rsidR="002F03A3">
        <w:t xml:space="preserve"> </w:t>
      </w:r>
      <w:proofErr w:type="spellStart"/>
      <w:r w:rsidR="002F03A3">
        <w:t>virtualizációt</w:t>
      </w:r>
      <w:proofErr w:type="spellEnd"/>
      <w:r w:rsidR="002F03A3">
        <w:t xml:space="preserve"> biztosít</w:t>
      </w:r>
      <w:r w:rsidR="001A72BD">
        <w:t>.</w:t>
      </w:r>
    </w:p>
    <w:p w14:paraId="10545411" w14:textId="4C53947F" w:rsidR="00263B11" w:rsidRDefault="0078491B" w:rsidP="00263B11">
      <w:r>
        <w:t>Segítségével alkalmazások és függőségeik környezettől függetlenül</w:t>
      </w:r>
      <w:r w:rsidR="00142FED">
        <w:t>,</w:t>
      </w:r>
      <w:r>
        <w:t xml:space="preserve"> szabadon futtathatóak, mivel egységesen csomagolva alakítja ki hordozhatóságukat.</w:t>
      </w:r>
      <w:r w:rsidR="00C93AD6">
        <w:t xml:space="preserve"> Az így kialakított konténerek el vannak szeparálva egymástól, </w:t>
      </w:r>
      <w:r w:rsidR="005665D0">
        <w:t>ezáltal</w:t>
      </w:r>
      <w:r w:rsidR="00C93AD6">
        <w:t xml:space="preserve"> beállításaik és függőségeik is külön-külön kezelhetőek redundancia nélkül, átláthatóan.</w:t>
      </w:r>
      <w:r w:rsidR="0047276A" w:rsidRPr="0047276A">
        <w:t xml:space="preserve"> </w:t>
      </w:r>
      <w:r w:rsidR="0047276A">
        <w:t>Az egyes konténerekre API felületet biztosít, így könnyedén megfigyelhetjük a belső folyamatokat.</w:t>
      </w:r>
    </w:p>
    <w:p w14:paraId="40AB6794" w14:textId="4271270D" w:rsidR="0017201E" w:rsidRDefault="0017201E" w:rsidP="00263B11">
      <w:r>
        <w:t>A</w:t>
      </w:r>
      <w:r w:rsidR="00CD34EF">
        <w:t xml:space="preserve"> </w:t>
      </w:r>
      <w:r>
        <w:t xml:space="preserve">létrejött konténerizált rendszer könnyűsúlyú, </w:t>
      </w:r>
      <w:r w:rsidR="00A5567B">
        <w:t xml:space="preserve">jól </w:t>
      </w:r>
      <w:proofErr w:type="spellStart"/>
      <w:r w:rsidR="00A5567B">
        <w:t>skálázódik</w:t>
      </w:r>
      <w:proofErr w:type="spellEnd"/>
      <w:r w:rsidR="00A5567B">
        <w:t xml:space="preserve"> a szerver </w:t>
      </w:r>
      <w:r w:rsidR="00A54997">
        <w:t>létrehozásánál</w:t>
      </w:r>
      <w:r w:rsidR="001A38F6">
        <w:t>.</w:t>
      </w:r>
      <w:r>
        <w:t xml:space="preserve"> </w:t>
      </w:r>
      <w:r w:rsidR="0047276A">
        <w:t xml:space="preserve">A rendszer kialakításához én a Docker </w:t>
      </w:r>
      <w:proofErr w:type="spellStart"/>
      <w:r w:rsidR="0047276A">
        <w:t>Compose</w:t>
      </w:r>
      <w:proofErr w:type="spellEnd"/>
      <w:r w:rsidR="0047276A">
        <w:t xml:space="preserve"> segítségét használtam, ami egy YAML</w:t>
      </w:r>
      <w:r w:rsidR="00DF174F">
        <w:t xml:space="preserve"> konfigurációs</w:t>
      </w:r>
      <w:r w:rsidR="0047276A">
        <w:t xml:space="preserve"> fájl segítségével engedi, hogy megfogalmazzam az egyes konténereket és a hozzájuk tartozó paramétereket</w:t>
      </w:r>
      <w:r w:rsidR="00CD34EF">
        <w:t>, környezeti változókat</w:t>
      </w:r>
      <w:r w:rsidR="0047276A">
        <w:t>.</w:t>
      </w:r>
    </w:p>
    <w:p w14:paraId="0E764C44" w14:textId="46E7EB34" w:rsidR="00B025D9" w:rsidRDefault="00B025D9" w:rsidP="00263B11">
      <w:r>
        <w:lastRenderedPageBreak/>
        <w:t>A Docker tehát megkönnyíti a fejlesztők és szakemberek feladatát a fejlesztésben, telepítésben és a komponensek skálázásában is.</w:t>
      </w:r>
      <w:r w:rsidR="000D1B89">
        <w:t xml:space="preserve"> Hátránya viszont, hogy a fejlesztett kódban redundanciát okozhat, ha az egyes konténerekben hasonló felelősségek vannak. Figyelni kell a kialakítás során, hogy megfelelően válasszuk el a konténerek funkcióinak a határát, esetleg segédkomponensekkel támogatva.</w:t>
      </w:r>
      <w:r w:rsidR="00F64CD2">
        <w:t xml:space="preserve"> Emellett meg kell valósítani a konténerek közötti esetleg kommunikációnak a lehetőségét, ami az izolált rendszerek közötti logikai kapcsolatot </w:t>
      </w:r>
      <w:r w:rsidR="009D25D2">
        <w:t>hozza létre.</w:t>
      </w:r>
    </w:p>
    <w:p w14:paraId="765FEB83" w14:textId="32A2CDCC" w:rsidR="00263B11" w:rsidRDefault="00263B11" w:rsidP="00263B11">
      <w:pPr>
        <w:pStyle w:val="Cmsor3"/>
      </w:pPr>
      <w:bookmarkStart w:id="16" w:name="_Toc148047379"/>
      <w:r>
        <w:t>ASP.NET CORE</w:t>
      </w:r>
      <w:bookmarkEnd w:id="16"/>
    </w:p>
    <w:p w14:paraId="22F0D85E" w14:textId="6C044199" w:rsidR="00293420" w:rsidRDefault="00293420" w:rsidP="00293420">
      <w:r>
        <w:t xml:space="preserve">Az ASP.NET </w:t>
      </w:r>
      <w:proofErr w:type="spellStart"/>
      <w:r>
        <w:t>Core</w:t>
      </w:r>
      <w:proofErr w:type="spellEnd"/>
      <w:r>
        <w:t xml:space="preserve"> </w:t>
      </w:r>
      <w:r w:rsidR="00BA24DC">
        <w:fldChar w:fldCharType="begin"/>
      </w:r>
      <w:r w:rsidR="00BA24DC">
        <w:instrText xml:space="preserve"> REF _Ref147688370 \r \h </w:instrText>
      </w:r>
      <w:r w:rsidR="00BA24DC">
        <w:fldChar w:fldCharType="separate"/>
      </w:r>
      <w:r w:rsidR="00BA24DC">
        <w:t>[2]</w:t>
      </w:r>
      <w:r w:rsidR="00BA24DC">
        <w:fldChar w:fldCharType="end"/>
      </w:r>
      <w:r w:rsidR="00BA24DC">
        <w:t xml:space="preserve"> </w:t>
      </w:r>
      <w:r w:rsidR="00D844FB">
        <w:t>egy</w:t>
      </w:r>
      <w:r>
        <w:t xml:space="preserve"> </w:t>
      </w:r>
      <w:proofErr w:type="spellStart"/>
      <w:r>
        <w:t>open-source</w:t>
      </w:r>
      <w:proofErr w:type="spellEnd"/>
      <w:r>
        <w:t xml:space="preserve">, </w:t>
      </w:r>
      <w:proofErr w:type="spellStart"/>
      <w:r>
        <w:t>cross</w:t>
      </w:r>
      <w:proofErr w:type="spellEnd"/>
      <w:r>
        <w:t>-platform keretrendszer, amit a Microsoft fejlesztett ki webes alkalmazások és API-k készítésére. A szoftverhez én a .NET 7-es verziójú változatát használtam</w:t>
      </w:r>
      <w:r w:rsidR="00FC68FC">
        <w:t>, ami dolgozat írása alatt a legújabbnak számított</w:t>
      </w:r>
      <w:r>
        <w:t>.</w:t>
      </w:r>
      <w:r w:rsidR="000618E5">
        <w:t xml:space="preserve"> A keretrendszer lehetővé teszi fejlesztők számára hatékony és skálázható szoftverek fejlesztését</w:t>
      </w:r>
      <w:r w:rsidR="00EB126F">
        <w:t>.</w:t>
      </w:r>
      <w:r w:rsidR="000618E5">
        <w:t xml:space="preserve"> Dockeres technológiákkal is széleskörű támogatás található benne.</w:t>
      </w:r>
      <w:r w:rsidR="001B0AF8">
        <w:t xml:space="preserve"> Tehát egy megbízható és hatékony keretrendszer szerveroldali alkalmazások fejlesztésére, ami webes alkalmazások hátterének könnyen használható.</w:t>
      </w:r>
    </w:p>
    <w:p w14:paraId="397C8DF0" w14:textId="22D6C30B" w:rsidR="007A032F" w:rsidRPr="00293420" w:rsidRDefault="007A032F" w:rsidP="00293420">
      <w:r>
        <w:t>A keretrendszer segítségével létrehozott alkalmazásokban könnyedén tudunk további segédkönyvtárakat telepíteni „</w:t>
      </w:r>
      <w:proofErr w:type="spellStart"/>
      <w:r>
        <w:t>NuGet</w:t>
      </w:r>
      <w:proofErr w:type="spellEnd"/>
      <w:r>
        <w:t xml:space="preserve"> </w:t>
      </w:r>
      <w:proofErr w:type="spellStart"/>
      <w:r w:rsidR="00E64874">
        <w:t>package</w:t>
      </w:r>
      <w:proofErr w:type="spellEnd"/>
      <w:r w:rsidR="00E64874">
        <w:t>” -</w:t>
      </w:r>
      <w:r>
        <w:t>ekként</w:t>
      </w:r>
      <w:r w:rsidR="00C6769D">
        <w:t>, ami ki is volt használva a dolgozatban.</w:t>
      </w:r>
      <w:r w:rsidR="00E64874">
        <w:t xml:space="preserve"> Emellett beépített támogatást tartalmaz az egyes szolgáltatások injektálására</w:t>
      </w:r>
      <w:r w:rsidR="007873D0">
        <w:t>, amivel rendezett, átlátható struktúrát tudtam létrehozni a fejlesztés során.</w:t>
      </w:r>
    </w:p>
    <w:p w14:paraId="52CE1846" w14:textId="0B175C22" w:rsidR="0034134D" w:rsidRDefault="0034134D" w:rsidP="0034134D">
      <w:pPr>
        <w:pStyle w:val="Cmsor3"/>
      </w:pPr>
      <w:bookmarkStart w:id="17" w:name="_Toc148047380"/>
      <w:r>
        <w:t>Ocelot</w:t>
      </w:r>
      <w:bookmarkEnd w:id="17"/>
    </w:p>
    <w:p w14:paraId="531C77B6" w14:textId="08DA38B4" w:rsidR="00936C27" w:rsidRDefault="00936C27" w:rsidP="00936C27">
      <w:r>
        <w:t xml:space="preserve">Az Ocelot </w:t>
      </w:r>
      <w:r>
        <w:fldChar w:fldCharType="begin"/>
      </w:r>
      <w:r>
        <w:instrText xml:space="preserve"> REF _Ref147691824 \r \h </w:instrText>
      </w:r>
      <w:r>
        <w:fldChar w:fldCharType="separate"/>
      </w:r>
      <w:r>
        <w:t>[3]</w:t>
      </w:r>
      <w:r>
        <w:fldChar w:fldCharType="end"/>
      </w:r>
      <w:r>
        <w:t xml:space="preserve"> egy olyan keretrendszer, segédkönyvtár, aminek elsődleges célja, hogy .NET technológiával futó mikroszolgáltatások fölé egy kívülről transzparens, egységes felületet biztosítson.</w:t>
      </w:r>
      <w:r w:rsidR="000F474E">
        <w:t xml:space="preserve"> Ez a közös felületet biztosító komponenst az „API </w:t>
      </w:r>
      <w:proofErr w:type="spellStart"/>
      <w:r w:rsidR="000F474E">
        <w:t>Gateway</w:t>
      </w:r>
      <w:proofErr w:type="spellEnd"/>
      <w:r w:rsidR="000F474E">
        <w:t>” a szerverben.</w:t>
      </w:r>
    </w:p>
    <w:p w14:paraId="5C8E56F2" w14:textId="7E8CFB9F" w:rsidR="00AC12CF" w:rsidRDefault="00AC12CF" w:rsidP="00936C27">
      <w:r>
        <w:t>Az Ocelot az üzenetek átirányítása során többféle stratégiát vagy transzformációt alkalmazhat.</w:t>
      </w:r>
      <w:r w:rsidR="00E923CB">
        <w:t xml:space="preserve"> Emellett átlátható integrációt valósít meg az „</w:t>
      </w:r>
      <w:proofErr w:type="spellStart"/>
      <w:r w:rsidR="00B56D90">
        <w:t>IdentityServer</w:t>
      </w:r>
      <w:proofErr w:type="spellEnd"/>
      <w:r w:rsidR="00B56D90">
        <w:t>” -</w:t>
      </w:r>
      <w:proofErr w:type="spellStart"/>
      <w:r w:rsidR="00E923CB">
        <w:t>rel</w:t>
      </w:r>
      <w:proofErr w:type="spellEnd"/>
      <w:r w:rsidR="00E923CB">
        <w:t>, ami a szerver felhasználókezelő komponense.</w:t>
      </w:r>
      <w:r w:rsidR="00B56D90">
        <w:t xml:space="preserve"> Ezáltal könnyedén lekezeli a felhasználók </w:t>
      </w:r>
      <w:proofErr w:type="spellStart"/>
      <w:r w:rsidR="00B56D90">
        <w:t>authentikációját</w:t>
      </w:r>
      <w:proofErr w:type="spellEnd"/>
      <w:r w:rsidR="00B56D90">
        <w:t>, ha a helyzet úgy adja.</w:t>
      </w:r>
    </w:p>
    <w:p w14:paraId="04EE8B0A" w14:textId="0CC98D77" w:rsidR="0030264E" w:rsidRPr="00936C27" w:rsidRDefault="0030264E" w:rsidP="00936C27">
      <w:r>
        <w:t xml:space="preserve">A </w:t>
      </w:r>
      <w:proofErr w:type="spellStart"/>
      <w:r>
        <w:t>Gateway</w:t>
      </w:r>
      <w:proofErr w:type="spellEnd"/>
      <w:r>
        <w:t xml:space="preserve">-en keresztül nem csak a REST alapú kérések, de a WebSocket technológiára épülő </w:t>
      </w:r>
      <w:proofErr w:type="spellStart"/>
      <w:r>
        <w:t>kétirányú</w:t>
      </w:r>
      <w:proofErr w:type="spellEnd"/>
      <w:r>
        <w:t xml:space="preserve"> kommunikáció is támogatva van, elősegítve a szerverben való implementálását is.</w:t>
      </w:r>
    </w:p>
    <w:p w14:paraId="042B6972" w14:textId="524074D5" w:rsidR="003511BA" w:rsidRDefault="003511BA" w:rsidP="00FE273F">
      <w:r>
        <w:lastRenderedPageBreak/>
        <w:t xml:space="preserve">Az Ocelot tehát egy hatékony és rugalmas könyvtár konténerizált rendszerek elrejtésére egy API </w:t>
      </w:r>
      <w:proofErr w:type="spellStart"/>
      <w:r>
        <w:t>gateway</w:t>
      </w:r>
      <w:proofErr w:type="spellEnd"/>
      <w:r>
        <w:t xml:space="preserve"> mögé, ezzel megkönnyítve a szerver külső használatát, esetleg elrejtve a nem publikálandó belső működést</w:t>
      </w:r>
      <w:r w:rsidR="009A7E86">
        <w:t>.</w:t>
      </w:r>
      <w:r w:rsidR="00637D29">
        <w:t xml:space="preserve"> </w:t>
      </w:r>
      <w:r w:rsidR="009A7E86">
        <w:t>E</w:t>
      </w:r>
      <w:r w:rsidR="00637D29">
        <w:t>zzel bizonyos szinten biztonságot is nyújtva.</w:t>
      </w:r>
    </w:p>
    <w:p w14:paraId="610AD5F3" w14:textId="63E4D4C6" w:rsidR="00FE273F" w:rsidRDefault="00FE273F" w:rsidP="00FE273F">
      <w:pPr>
        <w:pStyle w:val="Cmsor3"/>
      </w:pPr>
      <w:bookmarkStart w:id="18" w:name="_Toc148047381"/>
      <w:r>
        <w:t>MediatR</w:t>
      </w:r>
      <w:bookmarkEnd w:id="18"/>
    </w:p>
    <w:p w14:paraId="554F7350" w14:textId="36BD9F61" w:rsidR="00FE273F" w:rsidRDefault="0032200A" w:rsidP="00FE273F">
      <w:r>
        <w:t>MediatR</w:t>
      </w:r>
      <w:r w:rsidR="00C03FEB">
        <w:t xml:space="preserve"> </w:t>
      </w:r>
      <w:r w:rsidR="00C03FEB">
        <w:fldChar w:fldCharType="begin"/>
      </w:r>
      <w:r w:rsidR="00C03FEB">
        <w:instrText xml:space="preserve"> REF _Ref147702250 \r \h </w:instrText>
      </w:r>
      <w:r w:rsidR="00C03FEB">
        <w:fldChar w:fldCharType="separate"/>
      </w:r>
      <w:r w:rsidR="00C03FEB">
        <w:t>[4]</w:t>
      </w:r>
      <w:r w:rsidR="00C03FEB">
        <w:fldChar w:fldCharType="end"/>
      </w:r>
      <w:r>
        <w:t xml:space="preserve"> egy C#-hoz készült segédkönyvtár, ami a mediátor minta megvalósítását hivatott segíteni a fejlesztésben.</w:t>
      </w:r>
      <w:r w:rsidR="00302A96">
        <w:t xml:space="preserve"> Használata leegyszerűsíti a kérések és parancsok regisztrálását és a megvalósításuk delegálását a megfelelő komponensek felé.</w:t>
      </w:r>
      <w:r w:rsidR="000A795A">
        <w:t xml:space="preserve"> Segíti a szoftverben a kód jobb széttagoltságát és a felelősségek megfelelő elválasztását</w:t>
      </w:r>
      <w:r w:rsidR="007F2D0F">
        <w:t>. Laza csatolás biztosításával a funkciók jobb skálázhatóságát is biztosítja.</w:t>
      </w:r>
    </w:p>
    <w:p w14:paraId="59782BBE" w14:textId="73BB0924" w:rsidR="009406F2" w:rsidRDefault="009406F2" w:rsidP="00FE273F">
      <w:r>
        <w:t>A könyvtár elég rugalmasan és egyszerűen használható a beépített osztályok segítségével, továbbá a WebSocket események lekezeléséhez is ad további segítséget.</w:t>
      </w:r>
      <w:r w:rsidR="00ED1270">
        <w:t xml:space="preserve"> Lehetőséget ad a CQRS minta implementálására, tehát a parancsok és lekérdezések szétválasztására. Emellett lehetőséget ad az esemény feliratkozás minta használatára is, ami a cache adatbázis naprakészen tartásában adott segítséget. </w:t>
      </w:r>
    </w:p>
    <w:p w14:paraId="16917271" w14:textId="75A9F586" w:rsidR="00FE273F" w:rsidRDefault="00FE273F" w:rsidP="00FE273F">
      <w:pPr>
        <w:pStyle w:val="Cmsor3"/>
      </w:pPr>
      <w:bookmarkStart w:id="19" w:name="_Toc148047382"/>
      <w:r>
        <w:t>SignalR</w:t>
      </w:r>
      <w:bookmarkEnd w:id="19"/>
    </w:p>
    <w:p w14:paraId="03417619" w14:textId="1B53F1B9" w:rsidR="00FE273F" w:rsidRDefault="004848BE" w:rsidP="00F11AC8">
      <w:r>
        <w:t xml:space="preserve">A SignalR </w:t>
      </w:r>
      <w:r>
        <w:fldChar w:fldCharType="begin"/>
      </w:r>
      <w:r>
        <w:instrText xml:space="preserve"> REF _Ref147766104 \r \h </w:instrText>
      </w:r>
      <w:r>
        <w:fldChar w:fldCharType="separate"/>
      </w:r>
      <w:r>
        <w:t>[5]</w:t>
      </w:r>
      <w:r>
        <w:fldChar w:fldCharType="end"/>
      </w:r>
      <w:r>
        <w:t xml:space="preserve"> egy </w:t>
      </w:r>
      <w:proofErr w:type="spellStart"/>
      <w:r>
        <w:t>open-source</w:t>
      </w:r>
      <w:proofErr w:type="spellEnd"/>
      <w:r>
        <w:t xml:space="preserve"> segédkönyvtár, ami leegyszerűsíti a való idejű kommunikáció megvalósítását ASP.NET </w:t>
      </w:r>
      <w:proofErr w:type="spellStart"/>
      <w:r>
        <w:t>Core</w:t>
      </w:r>
      <w:proofErr w:type="spellEnd"/>
      <w:r>
        <w:t xml:space="preserve"> alkalmazásokban. A keretrendszer</w:t>
      </w:r>
      <w:r w:rsidR="00F11AC8">
        <w:t xml:space="preserve"> beépített eleme, így könnyen felhasználható vagy kombinálható más komponensekkel, mint például az authentikáció kezelése.</w:t>
      </w:r>
    </w:p>
    <w:p w14:paraId="5C0DE8E5" w14:textId="51DEE410" w:rsidR="00BC40E3" w:rsidRDefault="00BC40E3" w:rsidP="00F11AC8">
      <w:r>
        <w:t>Az alkalmazás szerves és fontos része volt a kétoldalú kommunikáció megvalósítása, mivel a megvalósított funkcióknál nagy szerepe volt, hogy a felhasználók élőben, rögtön értesüljenek a változásról, ne kelljen manuálisan nekik lekérdezniük.</w:t>
      </w:r>
    </w:p>
    <w:p w14:paraId="06BE56EC" w14:textId="78D501DF" w:rsidR="009B11B6" w:rsidRDefault="009B11B6" w:rsidP="00F11AC8">
      <w:r>
        <w:t>A SignalR rugalmasan használható, megfogalmazhatunk számos kapcsolatot, amiknek megszabhatjuk, hogy mi a kommunikációs interfésze a klienssel.</w:t>
      </w:r>
      <w:r w:rsidR="00FA5266">
        <w:t xml:space="preserve"> Emellett a kapcsolatok dinamikus kezelésével, csoportosításával nyomon tudjuk követni az élő kapcsolatokat. A kialakított csoportok segítségével nem csak egy-egy tudunk üzeneteket váltani, hanem jól definiált csoportosítások mentén </w:t>
      </w:r>
      <w:proofErr w:type="spellStart"/>
      <w:r w:rsidR="00FA5266">
        <w:t>broadcast</w:t>
      </w:r>
      <w:proofErr w:type="spellEnd"/>
      <w:r w:rsidR="00FA5266">
        <w:t xml:space="preserve"> is tudunk értesítéseket küldeni a megfelelő felhasználóknak. Erre egy példa, ha egy játékos kirak egy lapot, akkor arról csak az aktuális játék résztvevői értesüljenek.</w:t>
      </w:r>
    </w:p>
    <w:p w14:paraId="4856E151" w14:textId="55943DA4" w:rsidR="008E0887" w:rsidRDefault="008E0887" w:rsidP="00F11AC8">
      <w:r>
        <w:lastRenderedPageBreak/>
        <w:t>Mivel az egyes konténerek el vannak zárva a külvilágtól, ezért a megvalósított WebSocket kommunikáció nem közvetlenül a klienssel zajlik le, hanem az Ocelot feladata elosztani a megfelelő végpontok között ki kivel kommunikál. Szerencsére az Ocelot lehetőséget ad nem csak REST alapú kommunikációra. Az így kialakított átirányítást továbbá authentikáció is védi, így magasabb védelmet biztosítva az alkalmazás felhasználói számára.</w:t>
      </w:r>
    </w:p>
    <w:p w14:paraId="4E296883" w14:textId="55943DA4" w:rsidR="00FE273F" w:rsidRDefault="00FE273F" w:rsidP="00FE273F">
      <w:pPr>
        <w:pStyle w:val="Cmsor3"/>
      </w:pPr>
      <w:bookmarkStart w:id="20" w:name="_Toc148047383"/>
      <w:r>
        <w:t>Redis</w:t>
      </w:r>
      <w:bookmarkEnd w:id="20"/>
    </w:p>
    <w:p w14:paraId="59876C26" w14:textId="2190C2D8" w:rsidR="00394489" w:rsidRDefault="004717EE" w:rsidP="00394489">
      <w:r>
        <w:t xml:space="preserve">Redis </w:t>
      </w:r>
      <w:r>
        <w:fldChar w:fldCharType="begin"/>
      </w:r>
      <w:r>
        <w:instrText xml:space="preserve"> REF _Ref147772922 \r \h </w:instrText>
      </w:r>
      <w:r>
        <w:fldChar w:fldCharType="separate"/>
      </w:r>
      <w:r>
        <w:t>[6]</w:t>
      </w:r>
      <w:r>
        <w:fldChar w:fldCharType="end"/>
      </w:r>
      <w:r>
        <w:t xml:space="preserve"> e</w:t>
      </w:r>
      <w:r w:rsidR="00445E6F">
        <w:t>gy gyors és könnyen skálázható kulcs-érték alapú adatbázis, amit a gyorsasága miatt cache-</w:t>
      </w:r>
      <w:proofErr w:type="spellStart"/>
      <w:r w:rsidR="00445E6F">
        <w:t>elés</w:t>
      </w:r>
      <w:proofErr w:type="spellEnd"/>
      <w:r w:rsidR="00445E6F">
        <w:t xml:space="preserve"> megvalósítására használtam a kérések megvalósítása során.</w:t>
      </w:r>
      <w:r w:rsidR="000147C4">
        <w:t xml:space="preserve"> A Redis egy in-</w:t>
      </w:r>
      <w:proofErr w:type="spellStart"/>
      <w:r w:rsidR="000147C4">
        <w:t>memory</w:t>
      </w:r>
      <w:proofErr w:type="spellEnd"/>
      <w:r w:rsidR="000147C4">
        <w:t xml:space="preserve"> típusú adatbázis, tehát minden adatot a memóriában tárol el</w:t>
      </w:r>
      <w:r w:rsidR="009B7920">
        <w:t>.</w:t>
      </w:r>
      <w:r w:rsidR="000147C4">
        <w:t xml:space="preserve"> </w:t>
      </w:r>
      <w:r w:rsidR="009B7920">
        <w:t>Ez</w:t>
      </w:r>
      <w:r w:rsidR="000147C4">
        <w:t xml:space="preserve"> adja a </w:t>
      </w:r>
      <w:r w:rsidR="009B7920">
        <w:t xml:space="preserve">rendkívüli </w:t>
      </w:r>
      <w:r w:rsidR="000147C4">
        <w:t>gyorsaságát</w:t>
      </w:r>
      <w:r w:rsidR="00960CB7">
        <w:t xml:space="preserve"> és hatékonyságát</w:t>
      </w:r>
      <w:r w:rsidR="009B7920">
        <w:t>, ami miatt gyakran használják</w:t>
      </w:r>
      <w:r w:rsidR="000147C4">
        <w:t>.</w:t>
      </w:r>
      <w:r w:rsidR="00DD7AD7">
        <w:t xml:space="preserve"> Emellett egyszerű és rugalmas integrációt biztosít a konténerizált és .NET alapú rendszereknek, amit én is kihasználtam.</w:t>
      </w:r>
    </w:p>
    <w:p w14:paraId="525EECED" w14:textId="1E49DF7B" w:rsidR="00E33B19" w:rsidRDefault="00E33B19" w:rsidP="00394489">
      <w:r>
        <w:t>Gyakorlatban elsősorban a MediatR lekérdezések és parancsok környékén volt szerepe. Bizonyos lekérdezéseknél be lett állítva, hogy a lekérdezés tovább küldése helyett először ellenőrizze le, hogy a megadott kulcshoz volt-e már elmentett érték a cache adatbázisban. Ha talált ott értéket, akkor a lekérdezés lefuttatása nélkül visszatért. Az ilyen kulcs-érték párok frissítését vagy a MediatR esemény feliratkozás lehetőségével oldottam meg, vagy egyes parancsok visszatérését használtam fel.</w:t>
      </w:r>
    </w:p>
    <w:p w14:paraId="0C9C4AB8" w14:textId="24D0001D" w:rsidR="00394489" w:rsidRDefault="00394489" w:rsidP="00394489">
      <w:pPr>
        <w:pStyle w:val="Cmsor3"/>
      </w:pPr>
      <w:bookmarkStart w:id="21" w:name="_Toc148047384"/>
      <w:r>
        <w:t>RabbitM</w:t>
      </w:r>
      <w:r w:rsidR="00934C8E">
        <w:t>Q</w:t>
      </w:r>
      <w:bookmarkEnd w:id="21"/>
    </w:p>
    <w:p w14:paraId="472E9DDF" w14:textId="61AB5710" w:rsidR="00394489" w:rsidRDefault="003C75B6" w:rsidP="00836287">
      <w:r>
        <w:t xml:space="preserve">RabbitMQ </w:t>
      </w:r>
      <w:r w:rsidR="00836287">
        <w:fldChar w:fldCharType="begin"/>
      </w:r>
      <w:r w:rsidR="00836287">
        <w:instrText xml:space="preserve"> REF _Ref147775285 \r \h </w:instrText>
      </w:r>
      <w:r w:rsidR="00836287">
        <w:fldChar w:fldCharType="separate"/>
      </w:r>
      <w:r w:rsidR="00836287">
        <w:t>[7]</w:t>
      </w:r>
      <w:r w:rsidR="00836287">
        <w:fldChar w:fldCharType="end"/>
      </w:r>
      <w:r w:rsidR="00836287">
        <w:t xml:space="preserve"> </w:t>
      </w:r>
      <w:r>
        <w:t>rendszer elsődleges feladata a konténerizált rendszerben a konténerek</w:t>
      </w:r>
      <w:r w:rsidR="00836287">
        <w:t xml:space="preserve"> </w:t>
      </w:r>
      <w:r>
        <w:t xml:space="preserve">közötti kommunikáció megvalósítása volt. A RabbitMQ egy </w:t>
      </w:r>
      <w:proofErr w:type="spellStart"/>
      <w:r>
        <w:t>message</w:t>
      </w:r>
      <w:proofErr w:type="spellEnd"/>
      <w:r>
        <w:t xml:space="preserve"> </w:t>
      </w:r>
      <w:proofErr w:type="spellStart"/>
      <w:r>
        <w:t>queue</w:t>
      </w:r>
      <w:proofErr w:type="spellEnd"/>
      <w:r>
        <w:t xml:space="preserve"> rendszer, ami a megvalósított mintában a </w:t>
      </w:r>
      <w:proofErr w:type="spellStart"/>
      <w:r>
        <w:t>message</w:t>
      </w:r>
      <w:proofErr w:type="spellEnd"/>
      <w:r>
        <w:t xml:space="preserve"> </w:t>
      </w:r>
      <w:proofErr w:type="spellStart"/>
      <w:r>
        <w:t>broker</w:t>
      </w:r>
      <w:proofErr w:type="spellEnd"/>
      <w:r>
        <w:t xml:space="preserve"> szerepet tölti be.</w:t>
      </w:r>
      <w:r w:rsidR="00F934A4">
        <w:t xml:space="preserve"> Itt az egyes konténer komponensek felvehetik a kibocsátó és fogadó szerepet, elküldve az üzeneteket a feliratkozó konténerek felé, és fogadva a feliratkozott üzeneteket a küldő konténerek felől.</w:t>
      </w:r>
    </w:p>
    <w:p w14:paraId="500A6DF2" w14:textId="4D6DEB9E" w:rsidR="00AB103F" w:rsidRDefault="000C7B33" w:rsidP="00836287">
      <w:r>
        <w:t>Mivel az egyes felelősségeket nem lehet teljesen elválasztani egymástól, ezért gondoskodni kell arról, hogy az egyes konténerek tudjanak egymással kommunikálni amikor szükséges.</w:t>
      </w:r>
      <w:r w:rsidR="00104C05">
        <w:t xml:space="preserve"> Itt van szerepe a RabbitMQ-nak, hogy bizonyos eseményekre parancsokat futtassunk le más-más konténerekben, mint amiken meghívtuk a kéréseket.</w:t>
      </w:r>
    </w:p>
    <w:p w14:paraId="1B546906" w14:textId="63AF8EE9" w:rsidR="00290FD2" w:rsidRDefault="00290FD2" w:rsidP="00290FD2">
      <w:pPr>
        <w:pStyle w:val="Cmsor3"/>
      </w:pPr>
      <w:bookmarkStart w:id="22" w:name="_Toc148047385"/>
      <w:r>
        <w:lastRenderedPageBreak/>
        <w:t>IdentityServer</w:t>
      </w:r>
      <w:r w:rsidR="00E90848">
        <w:t>4</w:t>
      </w:r>
      <w:bookmarkEnd w:id="22"/>
    </w:p>
    <w:p w14:paraId="7F0CAEC3" w14:textId="78417118" w:rsidR="00551B34" w:rsidRDefault="00C25A02" w:rsidP="00551B34">
      <w:r>
        <w:t xml:space="preserve">Az IdentityServer4 </w:t>
      </w:r>
      <w:r>
        <w:fldChar w:fldCharType="begin"/>
      </w:r>
      <w:r>
        <w:instrText xml:space="preserve"> REF _Ref147776572 \r \h </w:instrText>
      </w:r>
      <w:r>
        <w:fldChar w:fldCharType="separate"/>
      </w:r>
      <w:r>
        <w:t>[8]</w:t>
      </w:r>
      <w:r>
        <w:fldChar w:fldCharType="end"/>
      </w:r>
      <w:r>
        <w:t xml:space="preserve"> szerepe volt az alkalmazásban a felhasználói műveletek kezelése. Ebbe beletartozik a regisztráció, belépés vagy esetleg törlés vagy módosítási műveletek is.</w:t>
      </w:r>
      <w:r w:rsidR="003B545E">
        <w:t xml:space="preserve"> Nagy szerepet töltött be mind a szerver mind a kliens fejlesztésében.</w:t>
      </w:r>
    </w:p>
    <w:p w14:paraId="6E62E569" w14:textId="0B37F5F5" w:rsidR="003B545E" w:rsidRDefault="003B545E" w:rsidP="00551B34">
      <w:r>
        <w:t xml:space="preserve">Maga az IdentityServer4 egy felhasználókezelő konténerbe lett beépítve, ahonnan többféle jogosultság, </w:t>
      </w:r>
      <w:proofErr w:type="spellStart"/>
      <w:r>
        <w:t>token</w:t>
      </w:r>
      <w:proofErr w:type="spellEnd"/>
      <w:r w:rsidR="00082935">
        <w:t xml:space="preserve"> </w:t>
      </w:r>
      <w:r>
        <w:t xml:space="preserve">kezelés vagy </w:t>
      </w:r>
      <w:proofErr w:type="spellStart"/>
      <w:r>
        <w:t>authentikációs</w:t>
      </w:r>
      <w:proofErr w:type="spellEnd"/>
      <w:r>
        <w:t xml:space="preserve"> és </w:t>
      </w:r>
      <w:proofErr w:type="spellStart"/>
      <w:r>
        <w:t>authorizációs</w:t>
      </w:r>
      <w:proofErr w:type="spellEnd"/>
      <w:r>
        <w:t xml:space="preserve"> szerepet lát el.</w:t>
      </w:r>
      <w:r w:rsidR="00E70BBE">
        <w:t xml:space="preserve"> A kliensnek bejelentkezés során átadott </w:t>
      </w:r>
      <w:proofErr w:type="spellStart"/>
      <w:r w:rsidR="00E70BBE">
        <w:t>tokeneket</w:t>
      </w:r>
      <w:proofErr w:type="spellEnd"/>
      <w:r w:rsidR="00E70BBE">
        <w:t xml:space="preserve"> sokszínűen tudjuk </w:t>
      </w:r>
      <w:r w:rsidR="00082935">
        <w:t>testre szabni</w:t>
      </w:r>
      <w:r w:rsidR="00E70BBE">
        <w:t>, így a szükséges jogosultságokat átadni a weboldalnak a bejelentkezett felhasználóról.</w:t>
      </w:r>
    </w:p>
    <w:p w14:paraId="51450F98" w14:textId="4CF07B96" w:rsidR="0083384F" w:rsidRDefault="0083384F" w:rsidP="00551B34">
      <w:r>
        <w:t xml:space="preserve">Az OAuth2 technológiára épülő </w:t>
      </w:r>
      <w:proofErr w:type="spellStart"/>
      <w:r>
        <w:t>authentikációt</w:t>
      </w:r>
      <w:proofErr w:type="spellEnd"/>
      <w:r>
        <w:t xml:space="preserve"> széles körökben haszn</w:t>
      </w:r>
      <w:r w:rsidR="00ED6769">
        <w:t>álják, és az IdentityServer4 is ad rá lehetőséget, hogy a szerverünk felhasználóit ezzel a technológiával védjük meg.</w:t>
      </w:r>
    </w:p>
    <w:p w14:paraId="4B4A9726" w14:textId="5C0977DA" w:rsidR="00133EED" w:rsidRDefault="00133EED" w:rsidP="00551B34">
      <w:r>
        <w:t>Emellett egyszerű integrációt biztosít a szerver többi komponensével, mint az Ocelot vagy SignalR könyvtárak.</w:t>
      </w:r>
    </w:p>
    <w:p w14:paraId="2F1775CB" w14:textId="09F5388D" w:rsidR="00551B34" w:rsidRDefault="00551B34" w:rsidP="00551B34">
      <w:pPr>
        <w:pStyle w:val="Cmsor3"/>
      </w:pPr>
      <w:bookmarkStart w:id="23" w:name="_Toc148047386"/>
      <w:r>
        <w:t>AutoMapper</w:t>
      </w:r>
      <w:bookmarkEnd w:id="23"/>
    </w:p>
    <w:p w14:paraId="207CD8AF" w14:textId="5CAAED6C" w:rsidR="00551B34" w:rsidRDefault="00526312" w:rsidP="00551B34">
      <w:r>
        <w:t>Az AutoMapper egy egyszerű segédkönyvtár, ami az egyes domain osztályok átfordításában segít vagy adatátviteli objektumokra, vagy nézetmodellekre.</w:t>
      </w:r>
      <w:r w:rsidR="00E512A8">
        <w:t xml:space="preserve"> Könnyen kezelhető, de jól </w:t>
      </w:r>
      <w:r w:rsidR="00082935">
        <w:t>testre szabható</w:t>
      </w:r>
      <w:r w:rsidR="00E512A8">
        <w:t xml:space="preserve"> profilok megfogalmazásával.</w:t>
      </w:r>
    </w:p>
    <w:p w14:paraId="7BBC67B9" w14:textId="1B173D57" w:rsidR="00800389" w:rsidRDefault="00800389" w:rsidP="00551B34">
      <w:r>
        <w:t>Használatával átláthatóbban tudjuk kezelni a bemenetek és kimenetek feldolgozását és kialakítását</w:t>
      </w:r>
      <w:r w:rsidR="00DE6438">
        <w:t xml:space="preserve"> anélkül, hogy tele szemetelnénk a lekérdezéseket vagy adatosztályokat.</w:t>
      </w:r>
      <w:r w:rsidR="00735B8E">
        <w:t xml:space="preserve"> Egyszerű támogatás is biztosítva van a használatára.</w:t>
      </w:r>
    </w:p>
    <w:p w14:paraId="7311DE6C" w14:textId="4304B686" w:rsidR="00D45B17" w:rsidRDefault="00D45B17" w:rsidP="00D45B17">
      <w:pPr>
        <w:pStyle w:val="Cmsor3"/>
      </w:pPr>
      <w:r>
        <w:t>Hangfire</w:t>
      </w:r>
    </w:p>
    <w:p w14:paraId="5CE1F243" w14:textId="0FC9FB60" w:rsidR="00172F86" w:rsidRDefault="00172F86" w:rsidP="00172F86">
      <w:pPr>
        <w:pStyle w:val="Cmsor2"/>
      </w:pPr>
      <w:bookmarkStart w:id="24" w:name="_Toc148047387"/>
      <w:r>
        <w:t>Kliensoldali technológiák</w:t>
      </w:r>
      <w:bookmarkEnd w:id="24"/>
    </w:p>
    <w:p w14:paraId="656B96E4" w14:textId="17478172" w:rsidR="0034134D" w:rsidRDefault="0034134D" w:rsidP="0034134D">
      <w:r>
        <w:t>Kliensoldal</w:t>
      </w:r>
      <w:r w:rsidR="00BA6FC5">
        <w:t>i technológiák főleg a dizájn kialakítására fókuszálnak.</w:t>
      </w:r>
      <w:r w:rsidR="009E4FE4">
        <w:t xml:space="preserve"> Használatuk </w:t>
      </w:r>
      <w:r w:rsidR="00D023A4">
        <w:t>az egységes, átlátható felület kialakítását</w:t>
      </w:r>
      <w:r w:rsidR="000F6C54">
        <w:t xml:space="preserve"> vagy a szerver felé irányított kapcsolat </w:t>
      </w:r>
      <w:r w:rsidR="0047476C">
        <w:t>megvalósítását</w:t>
      </w:r>
      <w:r w:rsidR="009E4FE4">
        <w:t xml:space="preserve"> segítik elő.</w:t>
      </w:r>
    </w:p>
    <w:p w14:paraId="0EA1D027" w14:textId="09688080" w:rsidR="00AD4986" w:rsidRDefault="00AD4986" w:rsidP="00AD4986">
      <w:pPr>
        <w:pStyle w:val="Cmsor3"/>
      </w:pPr>
      <w:bookmarkStart w:id="25" w:name="_Toc148047388"/>
      <w:r>
        <w:t>Angular Material</w:t>
      </w:r>
      <w:bookmarkEnd w:id="25"/>
    </w:p>
    <w:p w14:paraId="1E414F2D" w14:textId="38919E24" w:rsidR="00E07793" w:rsidRDefault="00D023A4" w:rsidP="00E07793">
      <w:r>
        <w:t>Az</w:t>
      </w:r>
      <w:r w:rsidR="00F34FFF">
        <w:t xml:space="preserve"> Angular Material</w:t>
      </w:r>
      <w:r w:rsidR="00821BF1">
        <w:t xml:space="preserve"> </w:t>
      </w:r>
      <w:r w:rsidR="00821BF1">
        <w:fldChar w:fldCharType="begin"/>
      </w:r>
      <w:r w:rsidR="00821BF1">
        <w:instrText xml:space="preserve"> REF _Ref147818657 \r \h </w:instrText>
      </w:r>
      <w:r w:rsidR="00821BF1">
        <w:fldChar w:fldCharType="separate"/>
      </w:r>
      <w:r w:rsidR="00821BF1">
        <w:t>[9]</w:t>
      </w:r>
      <w:r w:rsidR="00821BF1">
        <w:fldChar w:fldCharType="end"/>
      </w:r>
      <w:r>
        <w:t xml:space="preserve"> </w:t>
      </w:r>
      <w:r w:rsidR="00B35021">
        <w:t xml:space="preserve">az </w:t>
      </w:r>
      <w:r>
        <w:t>Angular keretrendszer által kifejlesztett UI komponenskönyvtár.</w:t>
      </w:r>
      <w:r w:rsidR="006C7BE3">
        <w:t xml:space="preserve"> Elsődleges célja, hogy egy egységes és esztétikus dizájnt adjon a felületnek, amit professzionális környezetben is gyakorian használnak fel.</w:t>
      </w:r>
      <w:r w:rsidR="00972D35">
        <w:t xml:space="preserve"> A könyvtár </w:t>
      </w:r>
      <w:r w:rsidR="00972D35">
        <w:lastRenderedPageBreak/>
        <w:t>számos beépített funkciót és komponenst szolgáltat, amelyeknek a segítségével a legtöbb elemet ki lehet alakítani, amire egy honlapon szükség lehet.</w:t>
      </w:r>
      <w:r w:rsidR="0026277B">
        <w:t xml:space="preserve"> Ezekkel a komponensekkel gyorsan, egyszerűen </w:t>
      </w:r>
      <w:r w:rsidR="009449AC">
        <w:t>létrehozhatjuk</w:t>
      </w:r>
      <w:r w:rsidR="0026277B">
        <w:t xml:space="preserve"> a kliensoldali alkalmazásunkat a mély testreszabhatóságuk segítségével</w:t>
      </w:r>
      <w:r w:rsidR="007E2F3E">
        <w:t>. A dokumentációját böngészve könnyen megtaláljuk a nekünk szükséges elemeket az interfészükkel és változatos példákkal együtt. Egy gyorsan fejlődő és változó keretrendszerről van szó, de a verziók között is átláthatóan tudunk barangolni.</w:t>
      </w:r>
    </w:p>
    <w:p w14:paraId="33F4F226" w14:textId="38A59E80" w:rsidR="00525772" w:rsidRDefault="00525772" w:rsidP="00E07793">
      <w:r>
        <w:t>A világos és sötét stílus kialakításánál is nagy szerepet játszott az Angular Material, mivel a számos beépített komponens stílusával összhangban volt szükség a beállítására. Szerencsére a könyvtár a stílus szerkesztésére is ad konfigurációs lehetőséget.</w:t>
      </w:r>
    </w:p>
    <w:p w14:paraId="3EA22F8F" w14:textId="7D819290" w:rsidR="00E07793" w:rsidRDefault="00E07793" w:rsidP="00E07793">
      <w:pPr>
        <w:pStyle w:val="Cmsor3"/>
      </w:pPr>
      <w:bookmarkStart w:id="26" w:name="_Toc148047389"/>
      <w:r>
        <w:t>SCSS</w:t>
      </w:r>
      <w:bookmarkEnd w:id="26"/>
    </w:p>
    <w:p w14:paraId="37793EF1" w14:textId="7CD0C4DB" w:rsidR="00E07793" w:rsidRDefault="00127CBA" w:rsidP="00E07793">
      <w:r>
        <w:t>A CSS kiterjesztése, a stílus kialakításában volt fő szerepe.</w:t>
      </w:r>
      <w:r w:rsidR="00861CC9">
        <w:t xml:space="preserve"> Az alap CSS funkciókon felül számos további lehetőséget biztosít a stílus fejlesztésében. Kialakíthatunk vele hierarchikus, átlátható stílusfákat, bevezethetünk később felhasználandó változókat, vagy további kiegészítő függvényeket írhatunk bele.</w:t>
      </w:r>
      <w:r w:rsidR="00B36319">
        <w:t xml:space="preserve"> A változókezelésnek nagy haszna volt a világos és sötét stílus kialakításában is.</w:t>
      </w:r>
    </w:p>
    <w:p w14:paraId="53639D25" w14:textId="72B7A249" w:rsidR="00354FC9" w:rsidRDefault="00354FC9" w:rsidP="00E07793">
      <w:r>
        <w:t>Segít</w:t>
      </w:r>
      <w:r w:rsidR="00773148">
        <w:t>ségével változókba lehet szervezni az Angular Material által adott és beállított színsémát. Így csökkentve az erőforrásigényét az egyes stílus fájloknak, mivel csak ezekre a színekre kell hivatkozniuk.</w:t>
      </w:r>
    </w:p>
    <w:p w14:paraId="14EBA6F7" w14:textId="7C404CE5" w:rsidR="00E07793" w:rsidRDefault="00E07793" w:rsidP="00E07793">
      <w:pPr>
        <w:pStyle w:val="Cmsor3"/>
      </w:pPr>
      <w:bookmarkStart w:id="27" w:name="_Toc148047390"/>
      <w:r>
        <w:t>SignalR</w:t>
      </w:r>
      <w:bookmarkEnd w:id="27"/>
    </w:p>
    <w:p w14:paraId="6E73E1AC" w14:textId="77777777" w:rsidR="00D51E8F" w:rsidRDefault="00A23B56" w:rsidP="00E30036">
      <w:r>
        <w:t>Mivel a WebSocket technológia kétoldalú kommunikáció, ezért meg kell említeni a kliensoldali felhasználását is. Angular felől az elsődleges feladata a kapcsolatfelépítés kérése a szerver felé a már említett aut</w:t>
      </w:r>
      <w:r w:rsidR="006E3213">
        <w:t>h</w:t>
      </w:r>
      <w:r>
        <w:t>entikáció felhasználásával is.</w:t>
      </w:r>
    </w:p>
    <w:p w14:paraId="7FC51010" w14:textId="4EB0C49F" w:rsidR="00E30036" w:rsidRDefault="00706137" w:rsidP="00E30036">
      <w:r>
        <w:t>Kliensoldalon arra kell figyelni a használatakor, hogy milyen esetekben akarjuk inicializálni és leállítani a kapcsolatokat</w:t>
      </w:r>
      <w:r w:rsidR="005C1A77">
        <w:t>.</w:t>
      </w:r>
      <w:r>
        <w:t xml:space="preserve"> </w:t>
      </w:r>
      <w:r w:rsidR="005C1A77">
        <w:t>M</w:t>
      </w:r>
      <w:r>
        <w:t>ilyen oldalak megtekintésekor van szükségünk milyen kapcsolatra.</w:t>
      </w:r>
      <w:r w:rsidR="005A1B8C">
        <w:t xml:space="preserve"> Ezenkívül</w:t>
      </w:r>
      <w:r w:rsidR="00E135FE">
        <w:t>,</w:t>
      </w:r>
      <w:r w:rsidR="005A1B8C">
        <w:t xml:space="preserve"> a már kialakított kapcsolaton lehetőséget biztosít a szerver felől érkező eseményekre való feliratkozásra, az onnan érkező adatok kezelésére.</w:t>
      </w:r>
    </w:p>
    <w:p w14:paraId="75815E26" w14:textId="303BA83E" w:rsidR="00E30036" w:rsidRPr="00E30036" w:rsidRDefault="00E30036" w:rsidP="00E30036">
      <w:pPr>
        <w:pStyle w:val="Cmsor3"/>
      </w:pPr>
      <w:bookmarkStart w:id="28" w:name="_Toc148047391"/>
      <w:r>
        <w:lastRenderedPageBreak/>
        <w:t>NGX-Translate</w:t>
      </w:r>
      <w:bookmarkEnd w:id="28"/>
    </w:p>
    <w:p w14:paraId="388BB43D" w14:textId="3CE61ACC" w:rsidR="00E07793" w:rsidRDefault="00E62FB6" w:rsidP="00E07793">
      <w:r>
        <w:t xml:space="preserve">Az ngx-translate </w:t>
      </w:r>
      <w:r>
        <w:fldChar w:fldCharType="begin"/>
      </w:r>
      <w:r>
        <w:instrText xml:space="preserve"> REF _Ref147924901 \r \h </w:instrText>
      </w:r>
      <w:r>
        <w:fldChar w:fldCharType="separate"/>
      </w:r>
      <w:r>
        <w:t>[10]</w:t>
      </w:r>
      <w:r>
        <w:fldChar w:fldCharType="end"/>
      </w:r>
      <w:r>
        <w:t xml:space="preserve"> e</w:t>
      </w:r>
      <w:r w:rsidR="00B5092A">
        <w:t>gy erőteljes internalizációs könyvtár Angularra, amivel egyszerűen és jól skálázhatóan tudjuk kezelni a kliensoldali többnyelvűséget.</w:t>
      </w:r>
      <w:r w:rsidR="00022632">
        <w:t xml:space="preserve"> A könyvtár segítségével a statikus, honlapon megjelenítendő szövegeket nem közvetlenül égetjük az alkalmazásba, hanem kiszervez</w:t>
      </w:r>
      <w:r w:rsidR="00833466">
        <w:t xml:space="preserve">zük </w:t>
      </w:r>
      <w:r w:rsidR="00022632">
        <w:t>őket Asset fájlokba, ahol a könyvtárban beállított nyelv segítségével választja ki melyik Asset segítségével állítsa be.</w:t>
      </w:r>
    </w:p>
    <w:p w14:paraId="272FD4E8" w14:textId="0B0C3639" w:rsidR="001B36F2" w:rsidRDefault="001B36F2" w:rsidP="00E07793">
      <w:r>
        <w:t>A könyvtárnak több más segédfunkciója van, ami sokban elősegíti a segítségével a többnyelvű fejlesztést. Például nem csak statikus szöveget tud többnyelvesíteni, hanem paraméterezett értékeket is tud kiértékelni a megjelenítés előtt.</w:t>
      </w:r>
      <w:r w:rsidR="0053353B">
        <w:t xml:space="preserve"> Ezzel például a névsorrendet is az adott nyelv szerint tudjuk megjeleníteni</w:t>
      </w:r>
      <w:r w:rsidR="00A70340">
        <w:t>, de mondatoknak a tárgyai is ugyanígy könnyen megadható kívülről.</w:t>
      </w:r>
    </w:p>
    <w:p w14:paraId="07DA33A3" w14:textId="50E8B9D7" w:rsidR="00E07793" w:rsidRDefault="00E07793" w:rsidP="00E07793">
      <w:pPr>
        <w:pStyle w:val="Cmsor3"/>
      </w:pPr>
      <w:bookmarkStart w:id="29" w:name="_Toc148047392"/>
      <w:r>
        <w:t>Dot</w:t>
      </w:r>
      <w:r w:rsidR="00697C84">
        <w:t>e</w:t>
      </w:r>
      <w:r>
        <w:t>nv</w:t>
      </w:r>
      <w:bookmarkEnd w:id="29"/>
    </w:p>
    <w:p w14:paraId="06CCCE57" w14:textId="42F8389D" w:rsidR="00A752A9" w:rsidRDefault="00FF5D5E" w:rsidP="000A296C">
      <w:r>
        <w:t>A dotenv e</w:t>
      </w:r>
      <w:r w:rsidR="00DC1215">
        <w:t xml:space="preserve">gy </w:t>
      </w:r>
      <w:r w:rsidR="00C9282D">
        <w:t>hasznos</w:t>
      </w:r>
      <w:r w:rsidR="004C2885">
        <w:t xml:space="preserve"> és népszerű</w:t>
      </w:r>
      <w:r w:rsidR="00DC1215">
        <w:t>, mégis egyszerű könyvtár, aminek a segítségével biztonságosan tudjuk kezelni a kliensoldali szenzitív adatainkat anélkül, hogy azokat kiadnánk a külvilág felé.</w:t>
      </w:r>
      <w:r w:rsidR="000C4020">
        <w:t xml:space="preserve"> Ha </w:t>
      </w:r>
      <w:r w:rsidR="004D1414">
        <w:t xml:space="preserve">fejlesztők </w:t>
      </w:r>
      <w:r w:rsidR="000C4020">
        <w:t xml:space="preserve">külön-külön </w:t>
      </w:r>
      <w:r w:rsidR="004D1414">
        <w:t>dolgoznak</w:t>
      </w:r>
      <w:r w:rsidR="000C4020">
        <w:t xml:space="preserve"> kliens </w:t>
      </w:r>
      <w:r w:rsidR="004D1414">
        <w:t>vagy</w:t>
      </w:r>
      <w:r w:rsidR="000C4020">
        <w:t xml:space="preserve"> szerveroldali alkalmazás</w:t>
      </w:r>
      <w:r w:rsidR="004D1414">
        <w:t>on</w:t>
      </w:r>
      <w:r w:rsidR="000C4020">
        <w:t>, akkor gyakran előjön a probléma, hogy kulcsokat és titkokat kell megosztaniuk egymás között</w:t>
      </w:r>
      <w:r w:rsidR="001D48C9">
        <w:t>.</w:t>
      </w:r>
      <w:r w:rsidR="000C4020">
        <w:t xml:space="preserve"> </w:t>
      </w:r>
      <w:r w:rsidR="00D248E3">
        <w:t>Ezeket nem akarjuk a Git repository-ban nyilvánosságra hozni, mivel a jövőben fel is használhatják ellenünk. Emellett az Asset-ek közé se akarjuk őket helyezni, mert akkor bárki kiolvashatja kívülről.</w:t>
      </w:r>
    </w:p>
    <w:p w14:paraId="7C198DAE" w14:textId="7E05577E" w:rsidR="0078391A" w:rsidRDefault="0078391A" w:rsidP="00A752A9">
      <w:r>
        <w:t>Ilyenkor jön szerepbe a dotenv könyvtár, ami egy olyan konfigurációs fájlból szolgáltatja az értékeket, ami nem része a Git repository-nak, de futás közben kiolvashatóak az értékek belőle.</w:t>
      </w:r>
    </w:p>
    <w:p w14:paraId="2847065F" w14:textId="5019DA2D" w:rsidR="00162CF4" w:rsidRPr="00A752A9" w:rsidRDefault="00162CF4" w:rsidP="00A752A9">
      <w:r>
        <w:t>Jelen szoftverben olyan felhasználási módszert valósítottam meg, ami a Dotenv konfigurációs értékeket a kliens inicializálásakor egy script segítségével kiolvassa, és az Angularhoz használható tárolóba tölti be őket. Így amellett, hogy nincs</w:t>
      </w:r>
      <w:r w:rsidR="00474908">
        <w:t>enek</w:t>
      </w:r>
      <w:r>
        <w:t xml:space="preserve"> a Git irányítása alatt az értékek, a kliens is könnyedén használni</w:t>
      </w:r>
      <w:r w:rsidR="00623F02">
        <w:t xml:space="preserve"> </w:t>
      </w:r>
      <w:r w:rsidR="00FA1651">
        <w:t xml:space="preserve">tudja </w:t>
      </w:r>
      <w:r w:rsidR="00623F02">
        <w:t>a megszokott módon</w:t>
      </w:r>
      <w:r>
        <w:t xml:space="preserve">. </w:t>
      </w:r>
    </w:p>
    <w:p w14:paraId="4F3F292E" w14:textId="225B5E31" w:rsidR="000F4BAD" w:rsidRDefault="001D1D83" w:rsidP="001D1D83">
      <w:pPr>
        <w:pStyle w:val="Cmsor1"/>
      </w:pPr>
      <w:bookmarkStart w:id="30" w:name="_Toc148047393"/>
      <w:r>
        <w:lastRenderedPageBreak/>
        <w:t>Tervezés</w:t>
      </w:r>
      <w:bookmarkEnd w:id="30"/>
    </w:p>
    <w:p w14:paraId="7F153511" w14:textId="3E06EF2B" w:rsidR="001D1D83" w:rsidRDefault="001D1D83" w:rsidP="001D1D83">
      <w:pPr>
        <w:pStyle w:val="Cmsor2"/>
      </w:pPr>
      <w:bookmarkStart w:id="31" w:name="_Toc148047394"/>
      <w:r>
        <w:t>Bevezetés</w:t>
      </w:r>
      <w:bookmarkEnd w:id="31"/>
    </w:p>
    <w:p w14:paraId="1E359BA3" w14:textId="443237F7" w:rsidR="00850600" w:rsidRDefault="00E45619" w:rsidP="00850600">
      <w:r>
        <w:t xml:space="preserve">Az elkészített alkalmazás egy komplex, különálló </w:t>
      </w:r>
      <w:r w:rsidR="00FF5F41">
        <w:t xml:space="preserve">egységekre </w:t>
      </w:r>
      <w:r>
        <w:t>bontható</w:t>
      </w:r>
      <w:r w:rsidR="00FF5F41">
        <w:t xml:space="preserve"> szoftver implementációja volt. </w:t>
      </w:r>
      <w:r w:rsidR="00917FB5">
        <w:t>Ezek a funkciók mentén feldarabolható az alkalmazás specifikációja is.</w:t>
      </w:r>
    </w:p>
    <w:p w14:paraId="24600CDC" w14:textId="77FD5E0A" w:rsidR="00A3233C" w:rsidRDefault="00A3233C" w:rsidP="00A3233C">
      <w:pPr>
        <w:pStyle w:val="Cmsor3"/>
      </w:pPr>
      <w:bookmarkStart w:id="32" w:name="_Toc148047395"/>
      <w:r>
        <w:t>Felhasználókezelés</w:t>
      </w:r>
      <w:bookmarkEnd w:id="32"/>
    </w:p>
    <w:p w14:paraId="7921DCA2" w14:textId="36C0E571" w:rsidR="00A3233C" w:rsidRDefault="004B194F" w:rsidP="00A3233C">
      <w:r>
        <w:t xml:space="preserve">A webalkalmazás felhasználókat kezel, hogy személyre szabott </w:t>
      </w:r>
      <w:r w:rsidR="00246311">
        <w:t>játék élményt</w:t>
      </w:r>
      <w:r>
        <w:t xml:space="preserve"> tudjon nyúj</w:t>
      </w:r>
      <w:r w:rsidR="00246311">
        <w:t>tson a játékosoknak.</w:t>
      </w:r>
      <w:r w:rsidR="009414B5">
        <w:t xml:space="preserve"> Elsősorban azért van rá szükség, mivel sok olyan funkciót valósít meg az alkalmazás, ami személyre szabott előzményeket és állapotot igényel, így be kell azonosítani ki szeretné használni a weboldalt.</w:t>
      </w:r>
    </w:p>
    <w:p w14:paraId="783BE084" w14:textId="58E34A0B" w:rsidR="00E90298" w:rsidRDefault="000B2860" w:rsidP="00A3233C">
      <w:r>
        <w:t>Emiatt az oldalra látogatva az első</w:t>
      </w:r>
      <w:r w:rsidR="00001315">
        <w:t>,</w:t>
      </w:r>
      <w:r>
        <w:t xml:space="preserve"> amit egy megtekintő megtehet, hogy vagy belép</w:t>
      </w:r>
      <w:r w:rsidR="00001315">
        <w:t>,</w:t>
      </w:r>
      <w:r>
        <w:t xml:space="preserve"> vagy regisztrál.</w:t>
      </w:r>
      <w:r w:rsidR="00001315">
        <w:t xml:space="preserve"> Enélkül </w:t>
      </w:r>
      <w:r w:rsidR="0035501B">
        <w:t>nem mehet tovább az oldalon semerre.</w:t>
      </w:r>
      <w:r w:rsidR="001A1251">
        <w:t xml:space="preserve"> Egy felhasználótól adatokat gyűjtünk, ami a neve, felhasználóneve, e-mail címe és egy biztonságos jelszava.</w:t>
      </w:r>
      <w:r w:rsidR="00A74193">
        <w:t xml:space="preserve"> Ezek az adatok validálva vannak eltárolva.</w:t>
      </w:r>
      <w:r w:rsidR="00947802">
        <w:t xml:space="preserve"> Ezenkívül a játékosok bejelentkezés után profilképet is állíthatnak maguknak, ami megjelenik a váróteremben és a játékban is.</w:t>
      </w:r>
    </w:p>
    <w:p w14:paraId="3FF0A0A2" w14:textId="4914A9A5" w:rsidR="009E0F5A" w:rsidRDefault="009E0F5A" w:rsidP="00A3233C">
      <w:r>
        <w:t>További funkció a felhasználókezelésben a barátok kezelése.</w:t>
      </w:r>
      <w:r w:rsidR="008C6ECF">
        <w:t xml:space="preserve"> A felhasználók bejelölhetnek más felhasználókat barátnak, és azokat a kéréseket </w:t>
      </w:r>
      <w:r w:rsidR="00BF4F37">
        <w:t>e</w:t>
      </w:r>
      <w:r w:rsidR="008C6ECF">
        <w:t>lfogadhatják vagy elutasíthatják.</w:t>
      </w:r>
      <w:r w:rsidR="009C79C6">
        <w:t xml:space="preserve"> Barátok látják egymást egy listán, mellettük egy indikátorral jelezve éppen aktívak-e a honlapon.</w:t>
      </w:r>
      <w:r w:rsidR="004773A7">
        <w:t xml:space="preserve"> Ez elősegíti, hogy a játékosok megtalálják egymást.</w:t>
      </w:r>
    </w:p>
    <w:p w14:paraId="11859782" w14:textId="514E88CD" w:rsidR="00386152" w:rsidRDefault="00386152" w:rsidP="00A3233C">
      <w:r>
        <w:t xml:space="preserve">A felhasználók ezenkívül tudják módosítani a felhasználójukat, akár a nevüket vagy felhasználónevüket is. </w:t>
      </w:r>
      <w:r w:rsidR="00720FD3">
        <w:t>Emellett a honlap megtekintése közben változtathatják a stílus vagy nyelv preferenciájukat is, amit egy Cookie-ba elmentve megjegyez.</w:t>
      </w:r>
    </w:p>
    <w:p w14:paraId="3BAD39DF" w14:textId="62D3D6A4" w:rsidR="00A3233C" w:rsidRDefault="00A3233C" w:rsidP="00A3233C">
      <w:pPr>
        <w:pStyle w:val="Cmsor3"/>
      </w:pPr>
      <w:bookmarkStart w:id="33" w:name="_Toc148047396"/>
      <w:r>
        <w:t>Bolt rendszer</w:t>
      </w:r>
      <w:bookmarkEnd w:id="33"/>
    </w:p>
    <w:p w14:paraId="55798E9D" w14:textId="1A13ABEE" w:rsidR="00A3233C" w:rsidRDefault="000374FD" w:rsidP="00A3233C">
      <w:r>
        <w:t>A webalkalmazás tartalmaz egy beépített boltot, amiben a játékosok a játékok végén szerzett pontokból tudnak vásárolni.</w:t>
      </w:r>
    </w:p>
    <w:p w14:paraId="7BD85423" w14:textId="47D6487D" w:rsidR="001963A9" w:rsidRDefault="001963A9" w:rsidP="00A3233C">
      <w:r>
        <w:t xml:space="preserve">Maga a megvalósított játék úgy épül fel, hogy a játék kezdete előtt ki kell választani egy pakli összeállítást, aminek a kártyáit szeretnénk felhasználni. </w:t>
      </w:r>
      <w:r w:rsidR="00212C67">
        <w:t>Itt jön képbe a boltrendszer, hogy ne adjuk oda a játékosoknak a teljes összeállítási listát, hanem az alkalmazás használatával tudjanak tetszőlegesen felnyitni új módokat.</w:t>
      </w:r>
    </w:p>
    <w:p w14:paraId="01B108C6" w14:textId="793828FF" w:rsidR="00A71C12" w:rsidRDefault="00A71C12" w:rsidP="00A3233C">
      <w:r>
        <w:lastRenderedPageBreak/>
        <w:t xml:space="preserve">Ezzel </w:t>
      </w:r>
      <w:r w:rsidR="005E71D7">
        <w:t>további motivációt adunk a játékosoknak, hogy többet használják az alkalmazást. Emellett nagyobb változatosságot is ad, meg döntési lehetőséget</w:t>
      </w:r>
      <w:r w:rsidR="00FE7A7D">
        <w:t xml:space="preserve"> is</w:t>
      </w:r>
      <w:r w:rsidR="005E71D7">
        <w:t>, hogy milyen pakli tetszett meg nekik.</w:t>
      </w:r>
    </w:p>
    <w:p w14:paraId="6DF4DDA2" w14:textId="5FBE4743" w:rsidR="00FF0624" w:rsidRDefault="00FF0624" w:rsidP="00A3233C">
      <w:r>
        <w:t>Minden játékos a játék alap Sushi Go verziójának paklijával tud kezdetben játszani, és elég pontot szerezve tudja magának feloldani a boltban vásárlási lehetőséget.</w:t>
      </w:r>
      <w:r w:rsidR="004F5EB4">
        <w:t xml:space="preserve"> Ezzel kicsit elrejtve a plusz ponthasználat szükségességét, de mégis újdonságot adva.</w:t>
      </w:r>
    </w:p>
    <w:p w14:paraId="2B39320C" w14:textId="73DE4AA9" w:rsidR="00A3233C" w:rsidRDefault="00A3233C" w:rsidP="00A3233C">
      <w:pPr>
        <w:pStyle w:val="Cmsor3"/>
      </w:pPr>
      <w:bookmarkStart w:id="34" w:name="_Toc148047397"/>
      <w:r>
        <w:t>Váróterem rendszer</w:t>
      </w:r>
      <w:bookmarkEnd w:id="34"/>
    </w:p>
    <w:p w14:paraId="6106F437" w14:textId="3A8B5688" w:rsidR="00A3233C" w:rsidRDefault="007B3662" w:rsidP="00A3233C">
      <w:r>
        <w:t>Az alkalmazás várótermeket, „</w:t>
      </w:r>
      <w:r w:rsidR="00106AC0">
        <w:t>lobby” -</w:t>
      </w:r>
      <w:r>
        <w:t>kat kezel.</w:t>
      </w:r>
      <w:r w:rsidR="00106AC0">
        <w:t xml:space="preserve"> </w:t>
      </w:r>
      <w:r w:rsidR="00EC19E9">
        <w:t>Ennek a rendszernek a segítségével tudják a felhasználók megtalálni egymást egyes játékokra.</w:t>
      </w:r>
    </w:p>
    <w:p w14:paraId="175EEA96" w14:textId="24649517" w:rsidR="007055D3" w:rsidRDefault="007055D3" w:rsidP="00A3233C">
      <w:r>
        <w:t>A várótermek</w:t>
      </w:r>
      <w:r w:rsidR="00134F4E">
        <w:t xml:space="preserve"> komplex funkciókkal lettek ellátva.</w:t>
      </w:r>
      <w:r w:rsidR="005A393D">
        <w:t xml:space="preserve"> Először is megtekinthetjük az aktív várótermek listáját, aminek az aktuális állapotát élőben látják változni a honlap megtekinthetői. Tehát ha valaki elindít egy szobát, akkor azt eg</w:t>
      </w:r>
      <w:r w:rsidR="00F76A07">
        <w:t>y másik felhasználó rögtön lát a lista változásával. Ugyanez fordítva, ha egy szoba megszűnik, akkor arról minden megtekintő rögtön értesül.</w:t>
      </w:r>
    </w:p>
    <w:p w14:paraId="4F4ABDB8" w14:textId="71D2B205" w:rsidR="00D80E36" w:rsidRDefault="00D80E36" w:rsidP="00A3233C">
      <w:r>
        <w:t>Egy szobát névvel és jelszóval tudunk létrehozni, amibe a játékosok a jelszó segítségével tudnak belépni. Ezzel valamelyest levédve a szobát, hogy csak azok léphessenek be, akiknek elárultuk a jelszót.</w:t>
      </w:r>
    </w:p>
    <w:p w14:paraId="12198AC6" w14:textId="5F715F99" w:rsidR="00D74566" w:rsidRDefault="00FA5975" w:rsidP="00A3233C">
      <w:r>
        <w:t xml:space="preserve">A szobába lépve </w:t>
      </w:r>
      <w:r w:rsidR="000179E7">
        <w:t>a lehetséges funkciók aszerint változnak, hogy a felhasználó hozta-e létre, vagy csak utólag belépett.</w:t>
      </w:r>
      <w:r w:rsidR="002C24CC">
        <w:t xml:space="preserve"> A szobában többféle információval találkozunk, kezdve a szoba nevével és </w:t>
      </w:r>
      <w:r w:rsidR="00A074C7">
        <w:t>jelszójával</w:t>
      </w:r>
      <w:r w:rsidR="002C24CC">
        <w:t>, hogy további játékosokat hívhassunk meg.</w:t>
      </w:r>
    </w:p>
    <w:p w14:paraId="0C9D1E2D" w14:textId="6EA5FEBF" w:rsidR="00FA5975" w:rsidRDefault="00D74566" w:rsidP="00A3233C">
      <w:r>
        <w:t xml:space="preserve">Látjuk </w:t>
      </w:r>
      <w:r w:rsidR="002C24CC">
        <w:t xml:space="preserve">a már belépett játékosokat, a profilképüket és </w:t>
      </w:r>
      <w:r>
        <w:t>egy indikátort arról, hogy készen vannak-e a játékra. Ehhez minden játékosnál megjelenik egy gomb, amivel ki-be tudják ezt kapcsolni. Ez az indikátor is élőben követhető, frissítés nélkül az oldalon.</w:t>
      </w:r>
    </w:p>
    <w:p w14:paraId="538E7063" w14:textId="1B6D4F25" w:rsidR="00DC7290" w:rsidRDefault="00DC7290" w:rsidP="00A3233C">
      <w:r>
        <w:t>A szoba tulajdonosa külön jogokkal rendelkezik. Először is módosítani tudja, hogy milyen paklival akarjuk játszani a játékot. Ez automatikus kiveszi a kész állapot indikátorát minden játékostól. Olyan paklit tud választani, amihez megvette a boltban a paklit. Emellett a többi játékos olyan pakli mellett tud kész gombot nyomni, aminek ő is megvette a pakliját. Tehát csak olyan paklival indulhat a játék, amihez mindenki megvette a hozzá illő paklit.</w:t>
      </w:r>
    </w:p>
    <w:p w14:paraId="7C8AFA53" w14:textId="6B676EC2" w:rsidR="003D254B" w:rsidRDefault="003D254B" w:rsidP="00A3233C">
      <w:r>
        <w:t xml:space="preserve">A másik joga a szoba tulajdonosának maga a játék elindítása. Ezt akkor teheti meg, ha minden játékos kész van, és szerepet játszik az is, hogy az adott paklinak mi az </w:t>
      </w:r>
      <w:r>
        <w:lastRenderedPageBreak/>
        <w:t>ajánlott alsó és felső határa a játékosszámának.</w:t>
      </w:r>
      <w:r w:rsidR="00077581">
        <w:t xml:space="preserve"> Ha ez a két feltétel nem teljesül, akkor nem engedi elindítani a játékot a honlap.</w:t>
      </w:r>
    </w:p>
    <w:p w14:paraId="752F5376" w14:textId="50CFC193" w:rsidR="00640ED0" w:rsidRDefault="00640ED0" w:rsidP="00A3233C">
      <w:r>
        <w:t>Egy további funkció a szobában, hogy a belépett játékosok tudnak élőben chatelni egymással, míg a játék indítására várakoznak.</w:t>
      </w:r>
      <w:r w:rsidR="00FF7C73">
        <w:t xml:space="preserve"> Ez időrendben megjelenik a szoba alján, ahol látják ki és mit írt a szobában.</w:t>
      </w:r>
    </w:p>
    <w:p w14:paraId="4BA33C20" w14:textId="56DE4BE5" w:rsidR="00A3233C" w:rsidRDefault="00A3233C" w:rsidP="00A3233C">
      <w:pPr>
        <w:pStyle w:val="Cmsor3"/>
      </w:pPr>
      <w:bookmarkStart w:id="35" w:name="_Toc148047398"/>
      <w:r>
        <w:t>Játék rendszer</w:t>
      </w:r>
      <w:bookmarkEnd w:id="35"/>
    </w:p>
    <w:p w14:paraId="408A02AA" w14:textId="09E2D0B1" w:rsidR="00636C8C" w:rsidRDefault="00636C8C" w:rsidP="00636C8C">
      <w:r>
        <w:t>Az alkalmazás fő egysége maga a játéknak a megvalósítása.</w:t>
      </w:r>
      <w:r w:rsidR="00712F38">
        <w:t xml:space="preserve"> Erre a felületre egyedül a váróteremből elindított játék után lehet kerülni, és a játék befejezéséig vagy törléséig az oldalon bárhova lépve ide irányít át minket.</w:t>
      </w:r>
    </w:p>
    <w:p w14:paraId="073D0B06" w14:textId="36015597" w:rsidR="006571A8" w:rsidRDefault="006571A8" w:rsidP="00636C8C">
      <w:r>
        <w:t>A játékosok egy átlátható felületet kapnak a játék állásáról. Jobb oldalt egy listán látják a játékosok listáját és sorrendjét, amin az elemekre kattintva a baloldali mezőn megjelenik az adott játékos asztalára kirakott lapok listája.</w:t>
      </w:r>
      <w:r w:rsidR="00E653BC">
        <w:t xml:space="preserve"> Emellett a képernyő alján látják a saját kezükben található lapokat, amit átválthatnak az asztaluk nézetére, ha onnan akarnak indítani valamilyen akciót.</w:t>
      </w:r>
    </w:p>
    <w:p w14:paraId="7F8AF3CB" w14:textId="216CCB45" w:rsidR="006A731D" w:rsidRDefault="001B6378" w:rsidP="00636C8C">
      <w:r>
        <w:t>A játékban a körben első játékos felvesz egy vezető szerepet</w:t>
      </w:r>
      <w:r w:rsidR="00AA297F">
        <w:t>, n</w:t>
      </w:r>
      <w:r>
        <w:t>eki külön jogai vannak.</w:t>
      </w:r>
      <w:r w:rsidR="00AA297F">
        <w:t xml:space="preserve"> </w:t>
      </w:r>
      <w:r w:rsidR="00762E9E">
        <w:t xml:space="preserve">Minden játékos </w:t>
      </w:r>
      <w:r w:rsidR="00060853">
        <w:t>tudja, hogy kinek van az aktuális köre. Ennek a játékosnak az oldal jelzi, hogy hol és milyen akciókat tud végrehajtani. Így nem tud véletlen rossz lépést tenni.</w:t>
      </w:r>
      <w:r w:rsidR="00FA4736">
        <w:t xml:space="preserve"> Egy átlagos játékmenetben egyszerű lapokat, vagy lapokkal végrehajtott akciókat kell végrehajtaniuk. </w:t>
      </w:r>
      <w:r w:rsidR="000857C4">
        <w:t>További akciója van az első játékosnak, akinek a feladata elindítani az új kört és menetet</w:t>
      </w:r>
      <w:r w:rsidR="00B0180E">
        <w:t>, viszont ez is megtörténik a szerver által, ha egy idő után nem indítja el.</w:t>
      </w:r>
    </w:p>
    <w:p w14:paraId="41CF1625" w14:textId="1CBE6FA7" w:rsidR="002B0E69" w:rsidRPr="00636C8C" w:rsidRDefault="002B0E69" w:rsidP="00636C8C">
      <w:r>
        <w:t>A játékosok látják a játék aktuális állapotát, kedve a nevétől, aktuális menettől a játékfázis állapotáig.</w:t>
      </w:r>
      <w:r w:rsidR="00E61D72">
        <w:t xml:space="preserve"> Emellett látják azt is, hogy ki hány pontot halmozott fel eddig a játékban.</w:t>
      </w:r>
      <w:r w:rsidR="00674B6E">
        <w:t xml:space="preserve"> Amikor a játék véget ér, akkor egy listában megtekinthetik a végső helyezésüket és pontjukat.</w:t>
      </w:r>
      <w:r w:rsidR="007F3E5F">
        <w:t xml:space="preserve"> Ekkor az első játékosnak van joga törölni a játékot, ami mindenkit visszadob a főoldalra.</w:t>
      </w:r>
    </w:p>
    <w:p w14:paraId="47B6C654" w14:textId="00BD2731" w:rsidR="00F2182B" w:rsidRDefault="00F2182B" w:rsidP="00F2182B">
      <w:pPr>
        <w:pStyle w:val="Cmsor2"/>
      </w:pPr>
      <w:bookmarkStart w:id="36" w:name="_Toc148047399"/>
      <w:r>
        <w:t>Architektúra</w:t>
      </w:r>
      <w:bookmarkEnd w:id="36"/>
    </w:p>
    <w:p w14:paraId="4818BEA6" w14:textId="77777777" w:rsidR="009E460E" w:rsidRPr="009E460E" w:rsidRDefault="009E460E" w:rsidP="009E460E"/>
    <w:p w14:paraId="6C6DB983" w14:textId="1E2FD2F5" w:rsidR="00850600" w:rsidRDefault="00850600" w:rsidP="00850600">
      <w:pPr>
        <w:pStyle w:val="Cmsor1"/>
      </w:pPr>
      <w:bookmarkStart w:id="37" w:name="_Toc148047400"/>
      <w:r>
        <w:lastRenderedPageBreak/>
        <w:t>Önálló munka bemutatása</w:t>
      </w:r>
      <w:bookmarkEnd w:id="37"/>
    </w:p>
    <w:p w14:paraId="56AD4084" w14:textId="13FEFE39" w:rsidR="00A93692" w:rsidRDefault="00A93692" w:rsidP="00A93692">
      <w:pPr>
        <w:pStyle w:val="Cmsor2"/>
      </w:pPr>
      <w:bookmarkStart w:id="38" w:name="_Toc148047401"/>
      <w:r>
        <w:t>Bevezetés</w:t>
      </w:r>
      <w:bookmarkEnd w:id="38"/>
    </w:p>
    <w:p w14:paraId="12D70CED" w14:textId="77777777" w:rsidR="00A93692" w:rsidRDefault="00A93692" w:rsidP="00A93692"/>
    <w:p w14:paraId="605A2826" w14:textId="73EFC596" w:rsidR="00EB1E10" w:rsidRDefault="00EB1E10" w:rsidP="00EB1E10">
      <w:pPr>
        <w:pStyle w:val="Cmsor2"/>
      </w:pPr>
      <w:bookmarkStart w:id="39" w:name="_Toc148047402"/>
      <w:r>
        <w:t>Szerveroldali funkciók</w:t>
      </w:r>
      <w:bookmarkEnd w:id="39"/>
    </w:p>
    <w:p w14:paraId="7F3F229C" w14:textId="77777777" w:rsidR="00B507C7" w:rsidRDefault="00B507C7" w:rsidP="00B507C7"/>
    <w:p w14:paraId="3E684B1C" w14:textId="71FE91C8" w:rsidR="00B507C7" w:rsidRDefault="00B507C7" w:rsidP="00B507C7">
      <w:pPr>
        <w:pStyle w:val="Cmsor2"/>
      </w:pPr>
      <w:bookmarkStart w:id="40" w:name="_Toc148047403"/>
      <w:r>
        <w:t>Kliensoldali funkciók</w:t>
      </w:r>
      <w:bookmarkEnd w:id="40"/>
    </w:p>
    <w:p w14:paraId="7A44C926" w14:textId="77777777" w:rsidR="00B507C7" w:rsidRDefault="00B507C7" w:rsidP="00B507C7"/>
    <w:p w14:paraId="77D2AC3A" w14:textId="27D7FC1E" w:rsidR="00B507C7" w:rsidRDefault="00850A79" w:rsidP="00850A79">
      <w:pPr>
        <w:pStyle w:val="Cmsor2"/>
      </w:pPr>
      <w:bookmarkStart w:id="41" w:name="_Toc148047404"/>
      <w:r>
        <w:t>Felhasználókezelés</w:t>
      </w:r>
      <w:bookmarkEnd w:id="41"/>
    </w:p>
    <w:p w14:paraId="41BD1FA6" w14:textId="77777777" w:rsidR="00850A79" w:rsidRDefault="00850A79" w:rsidP="00850A79"/>
    <w:p w14:paraId="6DB81DA6" w14:textId="3A53DEB8" w:rsidR="00850A79" w:rsidRDefault="00DD3CF7" w:rsidP="00DD3CF7">
      <w:pPr>
        <w:pStyle w:val="Cmsor2"/>
      </w:pPr>
      <w:bookmarkStart w:id="42" w:name="_Toc148047405"/>
      <w:r>
        <w:t>Bolt kialakítása</w:t>
      </w:r>
      <w:bookmarkEnd w:id="42"/>
    </w:p>
    <w:p w14:paraId="4E113E1D" w14:textId="77777777" w:rsidR="00DD3CF7" w:rsidRDefault="00DD3CF7" w:rsidP="00DD3CF7"/>
    <w:p w14:paraId="45B450F2" w14:textId="2E814DEB" w:rsidR="00DD3CF7" w:rsidRDefault="00DD3CF7" w:rsidP="00DD3CF7">
      <w:pPr>
        <w:pStyle w:val="Cmsor2"/>
      </w:pPr>
      <w:bookmarkStart w:id="43" w:name="_Toc148047406"/>
      <w:r>
        <w:t>Váróterem megvalósítása</w:t>
      </w:r>
      <w:bookmarkEnd w:id="43"/>
    </w:p>
    <w:p w14:paraId="0A9D8939" w14:textId="77777777" w:rsidR="00DD3CF7" w:rsidRDefault="00DD3CF7" w:rsidP="00DD3CF7"/>
    <w:p w14:paraId="7561A1E5" w14:textId="6D27A6A4" w:rsidR="00DD3CF7" w:rsidRDefault="00DD3CF7" w:rsidP="00DD3CF7">
      <w:pPr>
        <w:pStyle w:val="Cmsor2"/>
      </w:pPr>
      <w:bookmarkStart w:id="44" w:name="_Toc148047407"/>
      <w:r>
        <w:t>Játék</w:t>
      </w:r>
      <w:bookmarkEnd w:id="44"/>
    </w:p>
    <w:p w14:paraId="1B991DF9" w14:textId="77777777" w:rsidR="000C454E" w:rsidRPr="000C454E" w:rsidRDefault="000C454E" w:rsidP="000C454E"/>
    <w:p w14:paraId="0F325409" w14:textId="0B8DC612" w:rsidR="00D20E09" w:rsidRDefault="00D20E09" w:rsidP="00D20E09">
      <w:pPr>
        <w:pStyle w:val="Cmsor1"/>
      </w:pPr>
      <w:bookmarkStart w:id="45" w:name="_Toc148047408"/>
      <w:r>
        <w:lastRenderedPageBreak/>
        <w:t>Összefoglaló</w:t>
      </w:r>
      <w:bookmarkEnd w:id="45"/>
    </w:p>
    <w:p w14:paraId="2FE91365" w14:textId="12475142" w:rsidR="00D20E09" w:rsidRDefault="000750E3" w:rsidP="000750E3">
      <w:pPr>
        <w:pStyle w:val="Cmsor1"/>
      </w:pPr>
      <w:bookmarkStart w:id="46" w:name="_Toc148047409"/>
      <w:r>
        <w:lastRenderedPageBreak/>
        <w:t>Irodalomjegyzék</w:t>
      </w:r>
      <w:bookmarkEnd w:id="46"/>
    </w:p>
    <w:p w14:paraId="7169F18C" w14:textId="0579D189" w:rsidR="00225EBC" w:rsidRDefault="00F82CE4" w:rsidP="008D37F1">
      <w:pPr>
        <w:pStyle w:val="Irodalomjegyzksor"/>
        <w:rPr>
          <w:rStyle w:val="Irodalomjegyzkforrs"/>
        </w:rPr>
      </w:pPr>
      <w:bookmarkStart w:id="47" w:name="_Ref147666209"/>
      <w:r>
        <w:rPr>
          <w:rStyle w:val="Irodalomjegyzkforrs"/>
        </w:rPr>
        <w:t>Docker alapozó</w:t>
      </w:r>
      <w:r w:rsidR="00021AD6">
        <w:rPr>
          <w:rStyle w:val="Irodalomjegyzkforrs"/>
        </w:rPr>
        <w:t xml:space="preserve"> [Online]</w:t>
      </w:r>
      <w:r>
        <w:rPr>
          <w:rStyle w:val="Irodalomjegyzkforrs"/>
        </w:rPr>
        <w:t>:</w:t>
      </w:r>
      <w:r>
        <w:rPr>
          <w:rStyle w:val="Irodalomjegyzkforrs"/>
        </w:rPr>
        <w:br/>
      </w:r>
      <w:hyperlink r:id="rId10" w:history="1">
        <w:r w:rsidR="006D2965" w:rsidRPr="00F82CE4">
          <w:rPr>
            <w:rStyle w:val="Hiperhivatkozs"/>
          </w:rPr>
          <w:t>https://thebojda.medium.com/docker-alapoz%C3%B3-b8efb6aa68e9</w:t>
        </w:r>
      </w:hyperlink>
      <w:bookmarkEnd w:id="47"/>
    </w:p>
    <w:p w14:paraId="17F89174" w14:textId="7C4861F0" w:rsidR="008C401C" w:rsidRDefault="008C401C" w:rsidP="008D37F1">
      <w:pPr>
        <w:pStyle w:val="Irodalomjegyzksor"/>
        <w:rPr>
          <w:rStyle w:val="Irodalomjegyzkforrs"/>
        </w:rPr>
      </w:pPr>
      <w:bookmarkStart w:id="48" w:name="_Ref147688370"/>
      <w:r>
        <w:rPr>
          <w:rStyle w:val="Irodalomjegyzkforrs"/>
        </w:rPr>
        <w:t>ASP.NET CORE dokumentáció [Online]:</w:t>
      </w:r>
      <w:r>
        <w:rPr>
          <w:rStyle w:val="Irodalomjegyzkforrs"/>
        </w:rPr>
        <w:br/>
      </w:r>
      <w:hyperlink r:id="rId11" w:history="1">
        <w:r w:rsidRPr="008C401C">
          <w:rPr>
            <w:rStyle w:val="Hiperhivatkozs"/>
          </w:rPr>
          <w:t>https://learn.microsoft.com/en-us/aspnet/core/?view=aspnetcore-7.0</w:t>
        </w:r>
      </w:hyperlink>
      <w:bookmarkEnd w:id="48"/>
    </w:p>
    <w:p w14:paraId="2BE4714D" w14:textId="52491BA7" w:rsidR="008C401C" w:rsidRDefault="00443DB1" w:rsidP="008D37F1">
      <w:pPr>
        <w:pStyle w:val="Irodalomjegyzksor"/>
        <w:rPr>
          <w:rStyle w:val="Irodalomjegyzkforrs"/>
        </w:rPr>
      </w:pPr>
      <w:bookmarkStart w:id="49" w:name="_Ref147691824"/>
      <w:r>
        <w:rPr>
          <w:rStyle w:val="Irodalomjegyzkforrs"/>
        </w:rPr>
        <w:t>Ocelot dokumentáció [Online]:</w:t>
      </w:r>
      <w:r>
        <w:rPr>
          <w:rStyle w:val="Irodalomjegyzkforrs"/>
        </w:rPr>
        <w:br/>
      </w:r>
      <w:hyperlink r:id="rId12" w:history="1">
        <w:r w:rsidRPr="00443DB1">
          <w:rPr>
            <w:rStyle w:val="Hiperhivatkozs"/>
          </w:rPr>
          <w:t>https://ocelot.readthedocs.io/en/latest/index.html</w:t>
        </w:r>
      </w:hyperlink>
      <w:bookmarkEnd w:id="49"/>
    </w:p>
    <w:p w14:paraId="7F4754E1" w14:textId="495FC09B" w:rsidR="00EA17B8" w:rsidRDefault="000A4586" w:rsidP="008D37F1">
      <w:pPr>
        <w:pStyle w:val="Irodalomjegyzksor"/>
        <w:rPr>
          <w:rStyle w:val="Irodalomjegyzkforrs"/>
        </w:rPr>
      </w:pPr>
      <w:bookmarkStart w:id="50" w:name="_Ref147702250"/>
      <w:r>
        <w:rPr>
          <w:rStyle w:val="Irodalomjegyzkforrs"/>
        </w:rPr>
        <w:t>MediatR wiki [Online]:</w:t>
      </w:r>
      <w:r>
        <w:rPr>
          <w:rStyle w:val="Irodalomjegyzkforrs"/>
        </w:rPr>
        <w:br/>
      </w:r>
      <w:hyperlink r:id="rId13" w:history="1">
        <w:r w:rsidRPr="000A4586">
          <w:rPr>
            <w:rStyle w:val="Hiperhivatkozs"/>
          </w:rPr>
          <w:t>https://github.com/jbogard/MediatR/wiki</w:t>
        </w:r>
      </w:hyperlink>
      <w:bookmarkEnd w:id="50"/>
    </w:p>
    <w:p w14:paraId="61B9E8F4" w14:textId="74C19BEF" w:rsidR="000A4586" w:rsidRDefault="00C06E89" w:rsidP="008D37F1">
      <w:pPr>
        <w:pStyle w:val="Irodalomjegyzksor"/>
        <w:rPr>
          <w:rStyle w:val="Irodalomjegyzkforrs"/>
        </w:rPr>
      </w:pPr>
      <w:bookmarkStart w:id="51" w:name="_Ref147766104"/>
      <w:r>
        <w:rPr>
          <w:rStyle w:val="Irodalomjegyzkforrs"/>
        </w:rPr>
        <w:t>SignalR dokumentáció [Online]:</w:t>
      </w:r>
      <w:r>
        <w:rPr>
          <w:rStyle w:val="Irodalomjegyzkforrs"/>
        </w:rPr>
        <w:br/>
      </w:r>
      <w:hyperlink r:id="rId14" w:history="1">
        <w:r w:rsidRPr="00C06E89">
          <w:rPr>
            <w:rStyle w:val="Hiperhivatkozs"/>
          </w:rPr>
          <w:t>https://learn.microsoft.com/hu-hu/aspnet/core/signalr/introduction?view=aspnetcore-7.0&amp;WT.mc_id=dotnet-35129-website</w:t>
        </w:r>
      </w:hyperlink>
      <w:bookmarkEnd w:id="51"/>
    </w:p>
    <w:p w14:paraId="7AD44333" w14:textId="13B48B3C" w:rsidR="00C06E89" w:rsidRDefault="00742723" w:rsidP="008D37F1">
      <w:pPr>
        <w:pStyle w:val="Irodalomjegyzksor"/>
        <w:rPr>
          <w:rStyle w:val="Irodalomjegyzkforrs"/>
        </w:rPr>
      </w:pPr>
      <w:bookmarkStart w:id="52" w:name="_Ref147772922"/>
      <w:r>
        <w:rPr>
          <w:rStyle w:val="Irodalomjegyzkforrs"/>
        </w:rPr>
        <w:t>Redis dokumentáció [Online]:</w:t>
      </w:r>
      <w:r>
        <w:rPr>
          <w:rStyle w:val="Irodalomjegyzkforrs"/>
        </w:rPr>
        <w:br/>
      </w:r>
      <w:hyperlink r:id="rId15" w:history="1">
        <w:r w:rsidRPr="00742723">
          <w:rPr>
            <w:rStyle w:val="Hiperhivatkozs"/>
          </w:rPr>
          <w:t>https://redis.io/docs/</w:t>
        </w:r>
      </w:hyperlink>
      <w:bookmarkEnd w:id="52"/>
    </w:p>
    <w:p w14:paraId="251CE265" w14:textId="49478837" w:rsidR="00742723" w:rsidRDefault="009671EF" w:rsidP="008D37F1">
      <w:pPr>
        <w:pStyle w:val="Irodalomjegyzksor"/>
        <w:rPr>
          <w:rStyle w:val="Irodalomjegyzkforrs"/>
        </w:rPr>
      </w:pPr>
      <w:bookmarkStart w:id="53" w:name="_Ref147775285"/>
      <w:r>
        <w:rPr>
          <w:rStyle w:val="Irodalomjegyzkforrs"/>
        </w:rPr>
        <w:t>RabbitMQ dokumentáció [Online]:</w:t>
      </w:r>
      <w:r>
        <w:rPr>
          <w:rStyle w:val="Irodalomjegyzkforrs"/>
        </w:rPr>
        <w:br/>
      </w:r>
      <w:hyperlink r:id="rId16" w:history="1">
        <w:r w:rsidRPr="009671EF">
          <w:rPr>
            <w:rStyle w:val="Hiperhivatkozs"/>
          </w:rPr>
          <w:t>https://www.rabbitmq.com/documentation.html</w:t>
        </w:r>
      </w:hyperlink>
      <w:bookmarkEnd w:id="53"/>
    </w:p>
    <w:p w14:paraId="66554FFD" w14:textId="60F3A876" w:rsidR="009671EF" w:rsidRPr="00F34FFF" w:rsidRDefault="001431A7" w:rsidP="008D37F1">
      <w:pPr>
        <w:pStyle w:val="Irodalomjegyzksor"/>
        <w:rPr>
          <w:rStyle w:val="Hiperhivatkozs"/>
          <w:i/>
          <w:color w:val="auto"/>
          <w:u w:val="none"/>
        </w:rPr>
      </w:pPr>
      <w:bookmarkStart w:id="54" w:name="_Ref147776572"/>
      <w:r>
        <w:rPr>
          <w:rStyle w:val="Irodalomjegyzkforrs"/>
        </w:rPr>
        <w:t>IdentityServer4 dokumentáció [Online]:</w:t>
      </w:r>
      <w:r>
        <w:rPr>
          <w:rStyle w:val="Irodalomjegyzkforrs"/>
        </w:rPr>
        <w:br/>
      </w:r>
      <w:hyperlink r:id="rId17" w:history="1">
        <w:r w:rsidRPr="001431A7">
          <w:rPr>
            <w:rStyle w:val="Hiperhivatkozs"/>
          </w:rPr>
          <w:t>https://identityserver4.readthedocs.io/en/latest/</w:t>
        </w:r>
      </w:hyperlink>
      <w:bookmarkEnd w:id="54"/>
    </w:p>
    <w:p w14:paraId="502F278E" w14:textId="4ADBC8CC" w:rsidR="00F34FFF" w:rsidRPr="00083AFC" w:rsidRDefault="00F34FFF" w:rsidP="008D37F1">
      <w:pPr>
        <w:pStyle w:val="Irodalomjegyzksor"/>
        <w:rPr>
          <w:rStyle w:val="Hiperhivatkozs"/>
          <w:i/>
          <w:color w:val="auto"/>
          <w:u w:val="none"/>
        </w:rPr>
      </w:pPr>
      <w:bookmarkStart w:id="55" w:name="_Ref147818657"/>
      <w:r>
        <w:rPr>
          <w:rStyle w:val="Irodalomjegyzkforrs"/>
        </w:rPr>
        <w:t>Angular Material dokumentáció [Online]:</w:t>
      </w:r>
      <w:r>
        <w:rPr>
          <w:rStyle w:val="Irodalomjegyzkforrs"/>
        </w:rPr>
        <w:br/>
      </w:r>
      <w:hyperlink r:id="rId18" w:history="1">
        <w:r w:rsidRPr="00F34FFF">
          <w:rPr>
            <w:rStyle w:val="Hiperhivatkozs"/>
          </w:rPr>
          <w:t>https://material.angular.io/</w:t>
        </w:r>
      </w:hyperlink>
      <w:bookmarkEnd w:id="55"/>
    </w:p>
    <w:p w14:paraId="1324505F" w14:textId="2A8D5FA5" w:rsidR="00083AFC" w:rsidRPr="006D2965" w:rsidRDefault="00083AFC" w:rsidP="008D37F1">
      <w:pPr>
        <w:pStyle w:val="Irodalomjegyzksor"/>
        <w:rPr>
          <w:rStyle w:val="Irodalomjegyzkforrs"/>
        </w:rPr>
      </w:pPr>
      <w:bookmarkStart w:id="56" w:name="_Ref147924901"/>
      <w:r>
        <w:rPr>
          <w:rStyle w:val="Irodalomjegyzkforrs"/>
        </w:rPr>
        <w:t>NGX-Translate dokumentáció [Online]:</w:t>
      </w:r>
      <w:r>
        <w:rPr>
          <w:rStyle w:val="Irodalomjegyzkforrs"/>
        </w:rPr>
        <w:br/>
      </w:r>
      <w:hyperlink r:id="rId19" w:history="1">
        <w:r w:rsidRPr="00083AFC">
          <w:rPr>
            <w:rStyle w:val="Hiperhivatkozs"/>
          </w:rPr>
          <w:t>https://github.com/ngx-translate/core</w:t>
        </w:r>
      </w:hyperlink>
      <w:bookmarkEnd w:id="56"/>
    </w:p>
    <w:p w14:paraId="7D9FC970" w14:textId="5D21167F" w:rsidR="00B50CAA" w:rsidRDefault="00D41522" w:rsidP="00D41522">
      <w:pPr>
        <w:pStyle w:val="Cmsor1"/>
      </w:pPr>
      <w:bookmarkStart w:id="57" w:name="_Toc148047410"/>
      <w:r>
        <w:lastRenderedPageBreak/>
        <w:t>Függelék</w:t>
      </w:r>
      <w:bookmarkEnd w:id="57"/>
    </w:p>
    <w:p w14:paraId="3E85663D" w14:textId="77777777" w:rsidR="00A4275B" w:rsidRPr="00A4275B" w:rsidRDefault="00A4275B" w:rsidP="00A4275B"/>
    <w:sectPr w:rsidR="00A4275B" w:rsidRPr="00A4275B"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5F83" w14:textId="77777777" w:rsidR="002517C0" w:rsidRDefault="002517C0">
      <w:r>
        <w:separator/>
      </w:r>
    </w:p>
  </w:endnote>
  <w:endnote w:type="continuationSeparator" w:id="0">
    <w:p w14:paraId="0ED47499" w14:textId="77777777" w:rsidR="002517C0" w:rsidRDefault="0025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BB3F" w14:textId="77777777" w:rsidR="002517C0" w:rsidRDefault="002517C0">
      <w:r>
        <w:separator/>
      </w:r>
    </w:p>
  </w:footnote>
  <w:footnote w:type="continuationSeparator" w:id="0">
    <w:p w14:paraId="5F47187A" w14:textId="77777777" w:rsidR="002517C0" w:rsidRDefault="0025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62A82658"/>
    <w:lvl w:ilvl="0" w:tplc="530C8C78">
      <w:start w:val="1"/>
      <w:numFmt w:val="decimal"/>
      <w:pStyle w:val="Irodalomjegyzksor"/>
      <w:lvlText w:val="[%1]"/>
      <w:lvlJc w:val="left"/>
      <w:pPr>
        <w:tabs>
          <w:tab w:val="num" w:pos="1134"/>
        </w:tabs>
        <w:ind w:left="1134" w:hanging="1134"/>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29743235">
    <w:abstractNumId w:val="10"/>
  </w:num>
  <w:num w:numId="2" w16cid:durableId="684940719">
    <w:abstractNumId w:val="25"/>
  </w:num>
  <w:num w:numId="3" w16cid:durableId="755830951">
    <w:abstractNumId w:val="14"/>
  </w:num>
  <w:num w:numId="4" w16cid:durableId="1564948798">
    <w:abstractNumId w:val="20"/>
  </w:num>
  <w:num w:numId="5" w16cid:durableId="890581722">
    <w:abstractNumId w:val="21"/>
  </w:num>
  <w:num w:numId="6" w16cid:durableId="1490366699">
    <w:abstractNumId w:val="22"/>
  </w:num>
  <w:num w:numId="7" w16cid:durableId="279457312">
    <w:abstractNumId w:val="17"/>
  </w:num>
  <w:num w:numId="8" w16cid:durableId="357775144">
    <w:abstractNumId w:val="13"/>
  </w:num>
  <w:num w:numId="9" w16cid:durableId="1362971368">
    <w:abstractNumId w:val="18"/>
  </w:num>
  <w:num w:numId="10" w16cid:durableId="198671224">
    <w:abstractNumId w:val="26"/>
  </w:num>
  <w:num w:numId="11" w16cid:durableId="2058816965">
    <w:abstractNumId w:val="19"/>
  </w:num>
  <w:num w:numId="12" w16cid:durableId="1878859575">
    <w:abstractNumId w:val="24"/>
  </w:num>
  <w:num w:numId="13" w16cid:durableId="445273720">
    <w:abstractNumId w:val="9"/>
  </w:num>
  <w:num w:numId="14" w16cid:durableId="932864230">
    <w:abstractNumId w:val="7"/>
  </w:num>
  <w:num w:numId="15" w16cid:durableId="2131588389">
    <w:abstractNumId w:val="6"/>
  </w:num>
  <w:num w:numId="16" w16cid:durableId="663900078">
    <w:abstractNumId w:val="5"/>
  </w:num>
  <w:num w:numId="17" w16cid:durableId="217396943">
    <w:abstractNumId w:val="4"/>
  </w:num>
  <w:num w:numId="18" w16cid:durableId="191114814">
    <w:abstractNumId w:val="8"/>
  </w:num>
  <w:num w:numId="19" w16cid:durableId="233708713">
    <w:abstractNumId w:val="3"/>
  </w:num>
  <w:num w:numId="20" w16cid:durableId="1469973315">
    <w:abstractNumId w:val="2"/>
  </w:num>
  <w:num w:numId="21" w16cid:durableId="1583640420">
    <w:abstractNumId w:val="1"/>
  </w:num>
  <w:num w:numId="22" w16cid:durableId="1917477314">
    <w:abstractNumId w:val="0"/>
  </w:num>
  <w:num w:numId="23" w16cid:durableId="557471692">
    <w:abstractNumId w:val="11"/>
  </w:num>
  <w:num w:numId="24" w16cid:durableId="569312856">
    <w:abstractNumId w:val="16"/>
  </w:num>
  <w:num w:numId="25" w16cid:durableId="1524517748">
    <w:abstractNumId w:val="12"/>
  </w:num>
  <w:num w:numId="26" w16cid:durableId="1222714051">
    <w:abstractNumId w:val="15"/>
  </w:num>
  <w:num w:numId="27" w16cid:durableId="196303067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315"/>
    <w:rsid w:val="00001F5C"/>
    <w:rsid w:val="000062F4"/>
    <w:rsid w:val="0000707C"/>
    <w:rsid w:val="00007602"/>
    <w:rsid w:val="0001192F"/>
    <w:rsid w:val="000147C4"/>
    <w:rsid w:val="00015972"/>
    <w:rsid w:val="000179E7"/>
    <w:rsid w:val="00021AD6"/>
    <w:rsid w:val="00022632"/>
    <w:rsid w:val="0003623B"/>
    <w:rsid w:val="000374FD"/>
    <w:rsid w:val="0004631C"/>
    <w:rsid w:val="00060853"/>
    <w:rsid w:val="000618E5"/>
    <w:rsid w:val="000750E3"/>
    <w:rsid w:val="0007703F"/>
    <w:rsid w:val="00077581"/>
    <w:rsid w:val="00082935"/>
    <w:rsid w:val="00082E10"/>
    <w:rsid w:val="00083AFC"/>
    <w:rsid w:val="000857C4"/>
    <w:rsid w:val="000A296C"/>
    <w:rsid w:val="000A3B32"/>
    <w:rsid w:val="000A4586"/>
    <w:rsid w:val="000A7483"/>
    <w:rsid w:val="000A795A"/>
    <w:rsid w:val="000B1ECB"/>
    <w:rsid w:val="000B2860"/>
    <w:rsid w:val="000B53E0"/>
    <w:rsid w:val="000B5BEE"/>
    <w:rsid w:val="000B708D"/>
    <w:rsid w:val="000C3405"/>
    <w:rsid w:val="000C4020"/>
    <w:rsid w:val="000C454E"/>
    <w:rsid w:val="000C7B33"/>
    <w:rsid w:val="000D1B89"/>
    <w:rsid w:val="000E231E"/>
    <w:rsid w:val="000F3EA7"/>
    <w:rsid w:val="000F474E"/>
    <w:rsid w:val="000F4BAD"/>
    <w:rsid w:val="000F6C54"/>
    <w:rsid w:val="00104C05"/>
    <w:rsid w:val="00104C11"/>
    <w:rsid w:val="00106AC0"/>
    <w:rsid w:val="00111B3C"/>
    <w:rsid w:val="001134F1"/>
    <w:rsid w:val="00121AD6"/>
    <w:rsid w:val="001234B2"/>
    <w:rsid w:val="00127357"/>
    <w:rsid w:val="00127CBA"/>
    <w:rsid w:val="0013373F"/>
    <w:rsid w:val="00133EED"/>
    <w:rsid w:val="00134F4E"/>
    <w:rsid w:val="00140C77"/>
    <w:rsid w:val="00142FED"/>
    <w:rsid w:val="001431A7"/>
    <w:rsid w:val="001522F2"/>
    <w:rsid w:val="00152492"/>
    <w:rsid w:val="00153800"/>
    <w:rsid w:val="001613AA"/>
    <w:rsid w:val="00162CF4"/>
    <w:rsid w:val="00171054"/>
    <w:rsid w:val="0017201E"/>
    <w:rsid w:val="00172F86"/>
    <w:rsid w:val="00173208"/>
    <w:rsid w:val="00181EF0"/>
    <w:rsid w:val="001963A9"/>
    <w:rsid w:val="0019749F"/>
    <w:rsid w:val="001A1251"/>
    <w:rsid w:val="001A38F6"/>
    <w:rsid w:val="001A57BC"/>
    <w:rsid w:val="001A72BD"/>
    <w:rsid w:val="001A73C9"/>
    <w:rsid w:val="001B0AF8"/>
    <w:rsid w:val="001B36F2"/>
    <w:rsid w:val="001B6378"/>
    <w:rsid w:val="001C5804"/>
    <w:rsid w:val="001C5C04"/>
    <w:rsid w:val="001D1D83"/>
    <w:rsid w:val="001D48C9"/>
    <w:rsid w:val="001F6A49"/>
    <w:rsid w:val="00203E00"/>
    <w:rsid w:val="002049F1"/>
    <w:rsid w:val="002055CE"/>
    <w:rsid w:val="002102C3"/>
    <w:rsid w:val="00212C67"/>
    <w:rsid w:val="00225EBC"/>
    <w:rsid w:val="00225F65"/>
    <w:rsid w:val="00227347"/>
    <w:rsid w:val="00233CED"/>
    <w:rsid w:val="002376D9"/>
    <w:rsid w:val="00246311"/>
    <w:rsid w:val="002474BE"/>
    <w:rsid w:val="002517C0"/>
    <w:rsid w:val="0026277B"/>
    <w:rsid w:val="00263B11"/>
    <w:rsid w:val="00267677"/>
    <w:rsid w:val="002841F9"/>
    <w:rsid w:val="0028639F"/>
    <w:rsid w:val="0029042F"/>
    <w:rsid w:val="00290FD2"/>
    <w:rsid w:val="00293420"/>
    <w:rsid w:val="002B0E69"/>
    <w:rsid w:val="002B45A3"/>
    <w:rsid w:val="002C24CC"/>
    <w:rsid w:val="002C6798"/>
    <w:rsid w:val="002D0621"/>
    <w:rsid w:val="002D2C06"/>
    <w:rsid w:val="002D3031"/>
    <w:rsid w:val="002D423A"/>
    <w:rsid w:val="002D6BCD"/>
    <w:rsid w:val="002D7DA9"/>
    <w:rsid w:val="002E1D2A"/>
    <w:rsid w:val="002E44EF"/>
    <w:rsid w:val="002F03A3"/>
    <w:rsid w:val="0030264E"/>
    <w:rsid w:val="00302A96"/>
    <w:rsid w:val="00302BB3"/>
    <w:rsid w:val="00305E08"/>
    <w:rsid w:val="00313013"/>
    <w:rsid w:val="00315E78"/>
    <w:rsid w:val="0032200A"/>
    <w:rsid w:val="00332E89"/>
    <w:rsid w:val="0034134D"/>
    <w:rsid w:val="00350AEC"/>
    <w:rsid w:val="003511BA"/>
    <w:rsid w:val="00354FC9"/>
    <w:rsid w:val="0035501B"/>
    <w:rsid w:val="00361FDC"/>
    <w:rsid w:val="00362B42"/>
    <w:rsid w:val="00366867"/>
    <w:rsid w:val="003705C7"/>
    <w:rsid w:val="0037381F"/>
    <w:rsid w:val="00376F1E"/>
    <w:rsid w:val="003840E1"/>
    <w:rsid w:val="00386152"/>
    <w:rsid w:val="003929D4"/>
    <w:rsid w:val="00394489"/>
    <w:rsid w:val="003A4CDB"/>
    <w:rsid w:val="003B0009"/>
    <w:rsid w:val="003B056A"/>
    <w:rsid w:val="003B545E"/>
    <w:rsid w:val="003B77D0"/>
    <w:rsid w:val="003C63A1"/>
    <w:rsid w:val="003C75B6"/>
    <w:rsid w:val="003D254B"/>
    <w:rsid w:val="003D49F0"/>
    <w:rsid w:val="003D4EDA"/>
    <w:rsid w:val="003E1070"/>
    <w:rsid w:val="003E1B69"/>
    <w:rsid w:val="003E2ECB"/>
    <w:rsid w:val="003E4022"/>
    <w:rsid w:val="003E70B1"/>
    <w:rsid w:val="003F5425"/>
    <w:rsid w:val="00410924"/>
    <w:rsid w:val="00432E13"/>
    <w:rsid w:val="00443DB1"/>
    <w:rsid w:val="00445E6F"/>
    <w:rsid w:val="00454169"/>
    <w:rsid w:val="00463BC0"/>
    <w:rsid w:val="004717EE"/>
    <w:rsid w:val="0047276A"/>
    <w:rsid w:val="0047476C"/>
    <w:rsid w:val="00474908"/>
    <w:rsid w:val="004773A7"/>
    <w:rsid w:val="0048395A"/>
    <w:rsid w:val="004848BE"/>
    <w:rsid w:val="004851C7"/>
    <w:rsid w:val="00485F1C"/>
    <w:rsid w:val="00491D1C"/>
    <w:rsid w:val="004B194F"/>
    <w:rsid w:val="004C2885"/>
    <w:rsid w:val="004C610C"/>
    <w:rsid w:val="004D1414"/>
    <w:rsid w:val="004D25B6"/>
    <w:rsid w:val="004D510E"/>
    <w:rsid w:val="004E5C7D"/>
    <w:rsid w:val="004F5318"/>
    <w:rsid w:val="004F5EB4"/>
    <w:rsid w:val="004F69B4"/>
    <w:rsid w:val="00502632"/>
    <w:rsid w:val="00502A30"/>
    <w:rsid w:val="00523C36"/>
    <w:rsid w:val="00525772"/>
    <w:rsid w:val="00526312"/>
    <w:rsid w:val="00526A1B"/>
    <w:rsid w:val="005334AD"/>
    <w:rsid w:val="0053353B"/>
    <w:rsid w:val="00533DDD"/>
    <w:rsid w:val="0053793C"/>
    <w:rsid w:val="00551B34"/>
    <w:rsid w:val="005524FC"/>
    <w:rsid w:val="00557033"/>
    <w:rsid w:val="005665D0"/>
    <w:rsid w:val="00570D18"/>
    <w:rsid w:val="00576495"/>
    <w:rsid w:val="005A1B8C"/>
    <w:rsid w:val="005A393D"/>
    <w:rsid w:val="005A45E5"/>
    <w:rsid w:val="005B76CD"/>
    <w:rsid w:val="005C0FFF"/>
    <w:rsid w:val="005C1A77"/>
    <w:rsid w:val="005D1974"/>
    <w:rsid w:val="005D3443"/>
    <w:rsid w:val="005D3DE7"/>
    <w:rsid w:val="005E01E0"/>
    <w:rsid w:val="005E275C"/>
    <w:rsid w:val="005E6872"/>
    <w:rsid w:val="005E71D7"/>
    <w:rsid w:val="006034C7"/>
    <w:rsid w:val="0062185B"/>
    <w:rsid w:val="00623F02"/>
    <w:rsid w:val="00624B17"/>
    <w:rsid w:val="00630A92"/>
    <w:rsid w:val="0063585C"/>
    <w:rsid w:val="00636B61"/>
    <w:rsid w:val="00636C8C"/>
    <w:rsid w:val="00637D29"/>
    <w:rsid w:val="00640ED0"/>
    <w:rsid w:val="00641018"/>
    <w:rsid w:val="006459E6"/>
    <w:rsid w:val="00650C7C"/>
    <w:rsid w:val="006571A8"/>
    <w:rsid w:val="00670886"/>
    <w:rsid w:val="00674B6E"/>
    <w:rsid w:val="00675281"/>
    <w:rsid w:val="00677E8D"/>
    <w:rsid w:val="00681E99"/>
    <w:rsid w:val="0069167C"/>
    <w:rsid w:val="00692605"/>
    <w:rsid w:val="00697C84"/>
    <w:rsid w:val="006A1698"/>
    <w:rsid w:val="006A1B7F"/>
    <w:rsid w:val="006A7103"/>
    <w:rsid w:val="006A731D"/>
    <w:rsid w:val="006B2052"/>
    <w:rsid w:val="006C4E3A"/>
    <w:rsid w:val="006C7BE3"/>
    <w:rsid w:val="006D2965"/>
    <w:rsid w:val="006D338C"/>
    <w:rsid w:val="006E3115"/>
    <w:rsid w:val="006E3213"/>
    <w:rsid w:val="006E4E19"/>
    <w:rsid w:val="006F512E"/>
    <w:rsid w:val="00700458"/>
    <w:rsid w:val="00700E3A"/>
    <w:rsid w:val="007055D3"/>
    <w:rsid w:val="00706137"/>
    <w:rsid w:val="00712F38"/>
    <w:rsid w:val="007162F4"/>
    <w:rsid w:val="00720FD3"/>
    <w:rsid w:val="00722BAD"/>
    <w:rsid w:val="00730513"/>
    <w:rsid w:val="00730B3C"/>
    <w:rsid w:val="00735B8E"/>
    <w:rsid w:val="00742723"/>
    <w:rsid w:val="007476D0"/>
    <w:rsid w:val="00756D62"/>
    <w:rsid w:val="00762E9E"/>
    <w:rsid w:val="00773148"/>
    <w:rsid w:val="0078391A"/>
    <w:rsid w:val="0078491B"/>
    <w:rsid w:val="007873D0"/>
    <w:rsid w:val="007A032F"/>
    <w:rsid w:val="007A548D"/>
    <w:rsid w:val="007B0A87"/>
    <w:rsid w:val="007B3662"/>
    <w:rsid w:val="007B5CF7"/>
    <w:rsid w:val="007D1E5B"/>
    <w:rsid w:val="007E2F3E"/>
    <w:rsid w:val="007F2D0F"/>
    <w:rsid w:val="007F3E5F"/>
    <w:rsid w:val="007F6628"/>
    <w:rsid w:val="00800389"/>
    <w:rsid w:val="00800F5E"/>
    <w:rsid w:val="00804867"/>
    <w:rsid w:val="00816BCB"/>
    <w:rsid w:val="00821BF1"/>
    <w:rsid w:val="00824490"/>
    <w:rsid w:val="00830CA3"/>
    <w:rsid w:val="00833466"/>
    <w:rsid w:val="0083384F"/>
    <w:rsid w:val="00835CC8"/>
    <w:rsid w:val="00836287"/>
    <w:rsid w:val="00836730"/>
    <w:rsid w:val="00837AAB"/>
    <w:rsid w:val="00837FCC"/>
    <w:rsid w:val="00843159"/>
    <w:rsid w:val="00850600"/>
    <w:rsid w:val="00850A79"/>
    <w:rsid w:val="008511F0"/>
    <w:rsid w:val="00851FE2"/>
    <w:rsid w:val="00854BDC"/>
    <w:rsid w:val="00861CC9"/>
    <w:rsid w:val="00877820"/>
    <w:rsid w:val="00892640"/>
    <w:rsid w:val="008A3762"/>
    <w:rsid w:val="008C401C"/>
    <w:rsid w:val="008C4A19"/>
    <w:rsid w:val="008C5682"/>
    <w:rsid w:val="008C6ECF"/>
    <w:rsid w:val="008D194D"/>
    <w:rsid w:val="008D37F1"/>
    <w:rsid w:val="008E0887"/>
    <w:rsid w:val="008E3F60"/>
    <w:rsid w:val="008E7228"/>
    <w:rsid w:val="008F286E"/>
    <w:rsid w:val="00903114"/>
    <w:rsid w:val="0090541F"/>
    <w:rsid w:val="00917FB5"/>
    <w:rsid w:val="00930430"/>
    <w:rsid w:val="0093141C"/>
    <w:rsid w:val="00934C8E"/>
    <w:rsid w:val="00936C27"/>
    <w:rsid w:val="009406F2"/>
    <w:rsid w:val="00940CB1"/>
    <w:rsid w:val="009414B5"/>
    <w:rsid w:val="009449AC"/>
    <w:rsid w:val="00947802"/>
    <w:rsid w:val="00953B7A"/>
    <w:rsid w:val="00960CB7"/>
    <w:rsid w:val="00964482"/>
    <w:rsid w:val="009671EF"/>
    <w:rsid w:val="009721BA"/>
    <w:rsid w:val="00972D35"/>
    <w:rsid w:val="00977C12"/>
    <w:rsid w:val="00981EEC"/>
    <w:rsid w:val="0098532E"/>
    <w:rsid w:val="009854CA"/>
    <w:rsid w:val="009860A5"/>
    <w:rsid w:val="009865AC"/>
    <w:rsid w:val="009A7E86"/>
    <w:rsid w:val="009B11B6"/>
    <w:rsid w:val="009B1AB8"/>
    <w:rsid w:val="009B2EED"/>
    <w:rsid w:val="009B3090"/>
    <w:rsid w:val="009B7920"/>
    <w:rsid w:val="009C1C93"/>
    <w:rsid w:val="009C51F7"/>
    <w:rsid w:val="009C79C6"/>
    <w:rsid w:val="009D25D2"/>
    <w:rsid w:val="009D2FD8"/>
    <w:rsid w:val="009E0F5A"/>
    <w:rsid w:val="009E20FF"/>
    <w:rsid w:val="009E460E"/>
    <w:rsid w:val="009E463C"/>
    <w:rsid w:val="009E4FE4"/>
    <w:rsid w:val="009E525D"/>
    <w:rsid w:val="009E657D"/>
    <w:rsid w:val="009E6CEA"/>
    <w:rsid w:val="009F2F6E"/>
    <w:rsid w:val="00A074C7"/>
    <w:rsid w:val="00A10606"/>
    <w:rsid w:val="00A23B56"/>
    <w:rsid w:val="00A3233C"/>
    <w:rsid w:val="00A34DC4"/>
    <w:rsid w:val="00A4275B"/>
    <w:rsid w:val="00A5395B"/>
    <w:rsid w:val="00A54997"/>
    <w:rsid w:val="00A5567B"/>
    <w:rsid w:val="00A70340"/>
    <w:rsid w:val="00A70ABD"/>
    <w:rsid w:val="00A71C12"/>
    <w:rsid w:val="00A74193"/>
    <w:rsid w:val="00A7442A"/>
    <w:rsid w:val="00A74FE1"/>
    <w:rsid w:val="00A752A9"/>
    <w:rsid w:val="00A801CD"/>
    <w:rsid w:val="00A93692"/>
    <w:rsid w:val="00A95C84"/>
    <w:rsid w:val="00A9757F"/>
    <w:rsid w:val="00AA297F"/>
    <w:rsid w:val="00AA3DF7"/>
    <w:rsid w:val="00AB103F"/>
    <w:rsid w:val="00AB511F"/>
    <w:rsid w:val="00AC12CF"/>
    <w:rsid w:val="00AC7CCA"/>
    <w:rsid w:val="00AD4986"/>
    <w:rsid w:val="00AE05C4"/>
    <w:rsid w:val="00B0180E"/>
    <w:rsid w:val="00B025D9"/>
    <w:rsid w:val="00B13FD0"/>
    <w:rsid w:val="00B33304"/>
    <w:rsid w:val="00B35021"/>
    <w:rsid w:val="00B35E48"/>
    <w:rsid w:val="00B36319"/>
    <w:rsid w:val="00B370C5"/>
    <w:rsid w:val="00B4104A"/>
    <w:rsid w:val="00B507C7"/>
    <w:rsid w:val="00B5092A"/>
    <w:rsid w:val="00B50CAA"/>
    <w:rsid w:val="00B52EED"/>
    <w:rsid w:val="00B56D90"/>
    <w:rsid w:val="00B716F0"/>
    <w:rsid w:val="00B96880"/>
    <w:rsid w:val="00BA24DC"/>
    <w:rsid w:val="00BA6FC5"/>
    <w:rsid w:val="00BB0479"/>
    <w:rsid w:val="00BC40E3"/>
    <w:rsid w:val="00BD29BF"/>
    <w:rsid w:val="00BF23A4"/>
    <w:rsid w:val="00BF3EB8"/>
    <w:rsid w:val="00BF4F37"/>
    <w:rsid w:val="00BF7CB6"/>
    <w:rsid w:val="00C00B3C"/>
    <w:rsid w:val="00C03042"/>
    <w:rsid w:val="00C03FEB"/>
    <w:rsid w:val="00C06E89"/>
    <w:rsid w:val="00C25A02"/>
    <w:rsid w:val="00C2686E"/>
    <w:rsid w:val="00C31260"/>
    <w:rsid w:val="00C53F92"/>
    <w:rsid w:val="00C61C40"/>
    <w:rsid w:val="00C67000"/>
    <w:rsid w:val="00C6769D"/>
    <w:rsid w:val="00C73DEE"/>
    <w:rsid w:val="00C9282D"/>
    <w:rsid w:val="00C93AD6"/>
    <w:rsid w:val="00C94815"/>
    <w:rsid w:val="00CB26B6"/>
    <w:rsid w:val="00CB46C9"/>
    <w:rsid w:val="00CC2118"/>
    <w:rsid w:val="00CC2C0F"/>
    <w:rsid w:val="00CD0434"/>
    <w:rsid w:val="00CD34EF"/>
    <w:rsid w:val="00CD49C1"/>
    <w:rsid w:val="00CD4A96"/>
    <w:rsid w:val="00CE1EC0"/>
    <w:rsid w:val="00CE2551"/>
    <w:rsid w:val="00CF0C53"/>
    <w:rsid w:val="00CF13DD"/>
    <w:rsid w:val="00CF7785"/>
    <w:rsid w:val="00D023A4"/>
    <w:rsid w:val="00D045FA"/>
    <w:rsid w:val="00D07335"/>
    <w:rsid w:val="00D11171"/>
    <w:rsid w:val="00D11587"/>
    <w:rsid w:val="00D1216F"/>
    <w:rsid w:val="00D15F8D"/>
    <w:rsid w:val="00D1632F"/>
    <w:rsid w:val="00D1735B"/>
    <w:rsid w:val="00D20E09"/>
    <w:rsid w:val="00D22B3E"/>
    <w:rsid w:val="00D23BFC"/>
    <w:rsid w:val="00D248E3"/>
    <w:rsid w:val="00D36828"/>
    <w:rsid w:val="00D37EC8"/>
    <w:rsid w:val="00D41522"/>
    <w:rsid w:val="00D429F2"/>
    <w:rsid w:val="00D45B17"/>
    <w:rsid w:val="00D51E8F"/>
    <w:rsid w:val="00D53F5A"/>
    <w:rsid w:val="00D54CC9"/>
    <w:rsid w:val="00D613B9"/>
    <w:rsid w:val="00D73775"/>
    <w:rsid w:val="00D74566"/>
    <w:rsid w:val="00D7657A"/>
    <w:rsid w:val="00D80E36"/>
    <w:rsid w:val="00D81927"/>
    <w:rsid w:val="00D82885"/>
    <w:rsid w:val="00D844FB"/>
    <w:rsid w:val="00D902A0"/>
    <w:rsid w:val="00D95E2C"/>
    <w:rsid w:val="00DA26CB"/>
    <w:rsid w:val="00DB562C"/>
    <w:rsid w:val="00DC1215"/>
    <w:rsid w:val="00DC7290"/>
    <w:rsid w:val="00DD3CF7"/>
    <w:rsid w:val="00DD6A58"/>
    <w:rsid w:val="00DD7AD7"/>
    <w:rsid w:val="00DE3540"/>
    <w:rsid w:val="00DE40AF"/>
    <w:rsid w:val="00DE6438"/>
    <w:rsid w:val="00DF020A"/>
    <w:rsid w:val="00DF174F"/>
    <w:rsid w:val="00E03AC2"/>
    <w:rsid w:val="00E0519E"/>
    <w:rsid w:val="00E07793"/>
    <w:rsid w:val="00E07EE4"/>
    <w:rsid w:val="00E135FE"/>
    <w:rsid w:val="00E20536"/>
    <w:rsid w:val="00E224E8"/>
    <w:rsid w:val="00E30036"/>
    <w:rsid w:val="00E33B19"/>
    <w:rsid w:val="00E37151"/>
    <w:rsid w:val="00E42F0D"/>
    <w:rsid w:val="00E45619"/>
    <w:rsid w:val="00E512A8"/>
    <w:rsid w:val="00E55A49"/>
    <w:rsid w:val="00E614EE"/>
    <w:rsid w:val="00E61D72"/>
    <w:rsid w:val="00E62FB6"/>
    <w:rsid w:val="00E64874"/>
    <w:rsid w:val="00E64A8A"/>
    <w:rsid w:val="00E653BC"/>
    <w:rsid w:val="00E66D70"/>
    <w:rsid w:val="00E70BBE"/>
    <w:rsid w:val="00E72785"/>
    <w:rsid w:val="00E8385C"/>
    <w:rsid w:val="00E86A0C"/>
    <w:rsid w:val="00E90298"/>
    <w:rsid w:val="00E90848"/>
    <w:rsid w:val="00E923CB"/>
    <w:rsid w:val="00EA17B8"/>
    <w:rsid w:val="00EA3D3D"/>
    <w:rsid w:val="00EA4906"/>
    <w:rsid w:val="00EB126F"/>
    <w:rsid w:val="00EB1E10"/>
    <w:rsid w:val="00EB2EDD"/>
    <w:rsid w:val="00EB382C"/>
    <w:rsid w:val="00EC19E9"/>
    <w:rsid w:val="00EC1DF9"/>
    <w:rsid w:val="00ED1270"/>
    <w:rsid w:val="00ED6769"/>
    <w:rsid w:val="00EE1A1F"/>
    <w:rsid w:val="00EE2264"/>
    <w:rsid w:val="00EE5D4D"/>
    <w:rsid w:val="00F01A97"/>
    <w:rsid w:val="00F050F9"/>
    <w:rsid w:val="00F11AC8"/>
    <w:rsid w:val="00F2182B"/>
    <w:rsid w:val="00F34FFF"/>
    <w:rsid w:val="00F365A7"/>
    <w:rsid w:val="00F461CD"/>
    <w:rsid w:val="00F63A06"/>
    <w:rsid w:val="00F64CD2"/>
    <w:rsid w:val="00F755BD"/>
    <w:rsid w:val="00F76A07"/>
    <w:rsid w:val="00F82CE4"/>
    <w:rsid w:val="00F93158"/>
    <w:rsid w:val="00F934A4"/>
    <w:rsid w:val="00FA1651"/>
    <w:rsid w:val="00FA4736"/>
    <w:rsid w:val="00FA5266"/>
    <w:rsid w:val="00FA5975"/>
    <w:rsid w:val="00FB5C06"/>
    <w:rsid w:val="00FC68FC"/>
    <w:rsid w:val="00FD607C"/>
    <w:rsid w:val="00FE273F"/>
    <w:rsid w:val="00FE7A7D"/>
    <w:rsid w:val="00FF0624"/>
    <w:rsid w:val="00FF5D5E"/>
    <w:rsid w:val="00FF5F41"/>
    <w:rsid w:val="00FF7C7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8D37F1"/>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gjegyzetszvege">
    <w:name w:val="endnote text"/>
    <w:basedOn w:val="Norml"/>
    <w:link w:val="VgjegyzetszvegeChar"/>
    <w:rsid w:val="00225EBC"/>
    <w:pPr>
      <w:spacing w:after="0" w:line="240" w:lineRule="auto"/>
    </w:pPr>
    <w:rPr>
      <w:sz w:val="20"/>
      <w:szCs w:val="20"/>
    </w:rPr>
  </w:style>
  <w:style w:type="character" w:customStyle="1" w:styleId="VgjegyzetszvegeChar">
    <w:name w:val="Végjegyzet szövege Char"/>
    <w:basedOn w:val="Bekezdsalapbettpusa"/>
    <w:link w:val="Vgjegyzetszvege"/>
    <w:rsid w:val="00225EBC"/>
    <w:rPr>
      <w:lang w:eastAsia="en-US"/>
    </w:rPr>
  </w:style>
  <w:style w:type="character" w:styleId="Vgjegyzet-hivatkozs">
    <w:name w:val="endnote reference"/>
    <w:basedOn w:val="Bekezdsalapbettpusa"/>
    <w:rsid w:val="00225EBC"/>
    <w:rPr>
      <w:vertAlign w:val="superscript"/>
    </w:rPr>
  </w:style>
  <w:style w:type="character" w:styleId="Feloldatlanmegemlts">
    <w:name w:val="Unresolved Mention"/>
    <w:basedOn w:val="Bekezdsalapbettpusa"/>
    <w:uiPriority w:val="99"/>
    <w:semiHidden/>
    <w:unhideWhenUsed/>
    <w:rsid w:val="00F8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7343338">
      <w:bodyDiv w:val="1"/>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762649507">
                                      <w:marLeft w:val="0"/>
                                      <w:marRight w:val="0"/>
                                      <w:marTop w:val="0"/>
                                      <w:marBottom w:val="0"/>
                                      <w:divBdr>
                                        <w:top w:val="none" w:sz="0" w:space="0" w:color="auto"/>
                                        <w:left w:val="none" w:sz="0" w:space="0" w:color="auto"/>
                                        <w:bottom w:val="none" w:sz="0" w:space="0" w:color="auto"/>
                                        <w:right w:val="none" w:sz="0" w:space="0" w:color="auto"/>
                                      </w:divBdr>
                                      <w:divsChild>
                                        <w:div w:id="2111658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bogard/MediatR/wiki" TargetMode="External"/><Relationship Id="rId18" Type="http://schemas.openxmlformats.org/officeDocument/2006/relationships/hyperlink" Target="https://material.angular.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celot.readthedocs.io/en/latest/index.html" TargetMode="External"/><Relationship Id="rId17" Type="http://schemas.openxmlformats.org/officeDocument/2006/relationships/hyperlink" Target="https://identityserver4.readthedocs.io/en/latest/" TargetMode="External"/><Relationship Id="rId2" Type="http://schemas.openxmlformats.org/officeDocument/2006/relationships/numbering" Target="numbering.xml"/><Relationship Id="rId16" Type="http://schemas.openxmlformats.org/officeDocument/2006/relationships/hyperlink" Target="https://www.rabbitmq.com/documenta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view=aspnetcore-7.0" TargetMode="External"/><Relationship Id="rId5" Type="http://schemas.openxmlformats.org/officeDocument/2006/relationships/webSettings" Target="webSettings.xml"/><Relationship Id="rId15" Type="http://schemas.openxmlformats.org/officeDocument/2006/relationships/hyperlink" Target="https://redis.io/docs/" TargetMode="External"/><Relationship Id="rId23" Type="http://schemas.openxmlformats.org/officeDocument/2006/relationships/theme" Target="theme/theme1.xml"/><Relationship Id="rId10" Type="http://schemas.openxmlformats.org/officeDocument/2006/relationships/hyperlink" Target="https://thebojda.medium.com/docker-alapoz%C3%B3-b8efb6aa68e9" TargetMode="External"/><Relationship Id="rId19" Type="http://schemas.openxmlformats.org/officeDocument/2006/relationships/hyperlink" Target="https://github.com/ngx-translate/co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hu-hu/aspnet/core/signalr/introduction?view=aspnetcore-7.0&amp;WT.mc_id=dotnet-35129-websit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F5FDF5FA-D92F-4BD1-BBC0-E10B4470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7835</TotalTime>
  <Pages>1</Pages>
  <Words>4871</Words>
  <Characters>33612</Characters>
  <Application>Microsoft Office Word</Application>
  <DocSecurity>0</DocSecurity>
  <Lines>280</Lines>
  <Paragraphs>76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38407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Gergely Markovics</cp:lastModifiedBy>
  <cp:revision>407</cp:revision>
  <cp:lastPrinted>2023-05-29T08:24:00Z</cp:lastPrinted>
  <dcterms:created xsi:type="dcterms:W3CDTF">2015-10-19T08:48:00Z</dcterms:created>
  <dcterms:modified xsi:type="dcterms:W3CDTF">2023-10-14T21:58:00Z</dcterms:modified>
</cp:coreProperties>
</file>